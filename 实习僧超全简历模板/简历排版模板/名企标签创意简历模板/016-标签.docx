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7735" w:rsidRDefault="00A87735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05pt;margin-top:78pt;width:54pt;height:54.6pt;z-index:251663360">
            <v:textbox>
              <w:txbxContent>
                <w:p w:rsidR="00A87735" w:rsidRDefault="00A87735">
                  <w:r>
                    <w:rPr>
                      <w:rFonts w:hint="eastAsia"/>
                    </w:rPr>
                    <w:t>照片</w:t>
                  </w:r>
                </w:p>
              </w:txbxContent>
            </v:textbox>
          </v:shape>
        </w:pict>
      </w:r>
      <w:r>
        <w:rPr>
          <w:noProof/>
        </w:rPr>
        <w:pict>
          <v:shape id="弧形 25" o:spid="_x0000_s1027" style="position:absolute;left:0;text-align:left;margin-left:413.1pt;margin-top:31.95pt;width:20.85pt;height:19.35pt;rotation:-1220272fd;z-index:251657216;visibility:visible;v-text-anchor:middle" coordsize="264539,246229" o:spt="100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l0RcUA&#10;AADbAAAADwAAAGRycy9kb3ducmV2LnhtbESPQWvCQBSE70L/w/IKvemm0oqkriIVsQehaEro8ZF9&#10;JtHs27C7TaK/vlsQehxm5htmsRpMIzpyvras4HmSgCAurK65VPCVbcdzED4ga2wsk4IreVgtH0YL&#10;TLXt+UDdMZQiQtinqKAKoU2l9EVFBv3EtsTRO1lnMETpSqkd9hFuGjlNkpk0WHNcqLCl94qKy/HH&#10;KLjZ/e3l+5R/Fjtndpd8vsmScFbq6XFYv4EINIT/8L39oRVMX+HvS/wBc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uXRFxQAAANsAAAAPAAAAAAAAAAAAAAAAAJgCAABkcnMv&#10;ZG93bnJldi54bWxQSwUGAAAAAAQABAD1AAAAigMAAAAA&#10;" adj="0,,0" path="m,154078nsc14523,57525,72596,-520,116686,545v44090,1065,136680,69547,147853,159926l36617,246229,,154078xem,154078nfc14523,57525,63271,-6616,116686,545v49399,6622,82602,51332,93775,141711e" filled="f" strokecolor="#bfbfbf" strokeweight="2pt">
            <v:stroke joinstyle="round"/>
            <v:shadow on="t" color="black" opacity="22937f" origin=",.5" offset="0,.63889mm"/>
            <v:formulas>
              <v:f eqn="val #1"/>
              <v:f eqn="val #0"/>
              <v:f eqn="sum #1 0 #0"/>
              <v:f eqn="val 10800"/>
              <v:f eqn="sum 0 0 #1"/>
              <v:f eqn="sumangle @2 360 0"/>
              <v:f eqn="if @2 @2 @5"/>
              <v:f eqn="sum 0 0 @6"/>
              <v:f eqn="val #2"/>
              <v:f eqn="sum 0 0 #0"/>
              <v:f eqn="sum #2 0 2700"/>
              <v:f eqn="cos @10 #1"/>
              <v:f eqn="sin @10 #1"/>
              <v:f eqn="cos 13500 #1"/>
              <v:f eqn="sin 13500 #1"/>
              <v:f eqn="sum @11 10800 0"/>
              <v:f eqn="sum @12 10800 0"/>
              <v:f eqn="sum @13 10800 0"/>
              <v:f eqn="sum @14 10800 0"/>
              <v:f eqn="prod #2 1 2"/>
              <v:f eqn="sum @19 5400 0"/>
              <v:f eqn="cos @20 #1"/>
              <v:f eqn="sin @20 #1"/>
              <v:f eqn="sum @21 10800 0"/>
              <v:f eqn="sum @12 @23 @22"/>
              <v:f eqn="sum @22 @23 @11"/>
              <v:f eqn="cos 10800 #1"/>
              <v:f eqn="sin 10800 #1"/>
              <v:f eqn="cos #2 #1"/>
              <v:f eqn="sin #2 #1"/>
              <v:f eqn="sum @26 10800 0"/>
              <v:f eqn="sum @27 10800 0"/>
              <v:f eqn="sum @28 10800 0"/>
              <v:f eqn="sum @29 10800 0"/>
              <v:f eqn="sum @19 5400 0"/>
              <v:f eqn="cos @34 #0"/>
              <v:f eqn="sin @34 #0"/>
              <v:f eqn="mid #0 #1"/>
              <v:f eqn="sumangle @37 180 0"/>
              <v:f eqn="if @2 @37 @38"/>
              <v:f eqn="cos 10800 @39"/>
              <v:f eqn="sin 10800 @39"/>
              <v:f eqn="cos #2 @39"/>
              <v:f eqn="sin #2 @39"/>
              <v:f eqn="sum @40 10800 0"/>
              <v:f eqn="sum @41 10800 0"/>
              <v:f eqn="sum @42 10800 0"/>
              <v:f eqn="sum @43 10800 0"/>
              <v:f eqn="sum @35 10800 0"/>
              <v:f eqn="sum @36 10800 0"/>
            </v:formulas>
            <v:path arrowok="t" o:connecttype="custom" o:connectlocs="0,163832;123098,580;222026,151262" o:connectangles="0,0,0" textboxrect="3163,3163,18437,18437"/>
            <v:handles>
              <v:h position="@3,#0" polar="10800,10800"/>
              <v:h position="#2,#1" polar="10800,10800" radiusrange="0,10800"/>
            </v:handles>
          </v:shape>
        </w:pict>
      </w:r>
      <w:r>
        <w:rPr>
          <w:noProof/>
        </w:rPr>
        <w:pict>
          <v:shape id="任意多边形 20" o:spid="_x0000_s1028" style="position:absolute;left:0;text-align:left;margin-left:395.3pt;margin-top:-47.45pt;width:36.25pt;height:105.4pt;rotation:-1340206fd;z-index:251656192;visibility:visible;mso-wrap-style:square;v-text-anchor:middle" coordsize="670344,2219115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Mh5L8A&#10;AADbAAAADwAAAGRycy9kb3ducmV2LnhtbERPS2vCQBC+F/oflin0VjcKFYmu0gqFQE+mj/OQHbOr&#10;2dmQ3cb03zsHwePH997sptCpkYbkIxuYzwpQxE20nlsD318fLytQKSNb7CKTgX9KsNs+PmywtPHC&#10;Bxrr3CoJ4VSiAZdzX2qdGkcB0yz2xMId4xAwCxxabQe8SHjo9KIoljqgZ2lw2NPeUXOu/4KUfMbK&#10;+9eK501/+F2NP7V7P+2NeX6a3tagMk35Lr65K2tgIevli/wAvb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IyHkvwAAANsAAAAPAAAAAAAAAAAAAAAAAJgCAABkcnMvZG93bnJl&#10;di54bWxQSwUGAAAAAAQABAD1AAAAhAMAAAAA&#10;" path="m243659,2149271v1373,-7096,20449,126580,-17835,c263935,2051671,275142,1788479,336501,1635406v61359,-153073,202708,-244135,257480,-404576c648753,1070389,684208,855393,665134,672762,646060,490131,564205,244197,479539,135042,394873,25887,237045,-31453,157135,17830,77225,67113,-2869,274627,78,430741,3025,586856,125104,792623,174816,954517v49712,161895,121960,295050,123534,447591c299925,1554649,208443,1733597,184263,1869765v-24180,136168,-78616,319188,-30991,349350e" filled="f" strokecolor="#bfbfbf" strokeweight="2pt">
            <v:shadow on="t" color="black" opacity="22937f" origin=",.5" offset="0,.63889mm"/>
            <v:path arrowok="t" o:connecttype="custom" o:connectlocs="176559,1378542;163636,1378542;243834,1048949;430408,789454;481967,431509;347482,86616;113863,11436;57,276277;126674,612227;216189,899312;133520,1199267;111063,1423340" o:connectangles="0,0,0,0,0,0,0,0,0,0,0,0"/>
          </v:shape>
        </w:pict>
      </w:r>
      <w:r>
        <w:rPr>
          <w:noProof/>
        </w:rPr>
        <w:pict>
          <v:group id="组合 23" o:spid="_x0000_s1029" style="position:absolute;left:0;text-align:left;margin-left:400.05pt;margin-top:43.55pt;width:59.5pt;height:102.5pt;rotation:-1220272fd;z-index:251655168" coordorigin="-1413,230" coordsize="7971,13843" o:regroupid="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<v:shapetype id="_x0000_t177" coordsize="21600,21600" o:spt="177" path="m,l21600,r,17255l10800,21600,,17255xe">
              <v:stroke joinstyle="miter"/>
              <v:path gradientshapeok="t" o:connecttype="rect" textboxrect="0,0,21600,17255"/>
            </v:shapetype>
            <v:shape id="流程图: 离页连接符 21" o:spid="_x0000_s1030" type="#_x0000_t177" style="position:absolute;left:-1413;top:230;width:7971;height:13843;rotation:-11176736fd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D+W8MA&#10;AADbAAAADwAAAGRycy9kb3ducmV2LnhtbESPwWrDMBBE74H+g9hAb7GcUIpxrYQSCOTQNtT1ByzW&#10;VjaxVq6kxM7fV4FCj8PMvGGq3WwHcSUfescK1lkOgrh1umejoPk6rAoQISJrHByTghsF2G0fFhWW&#10;2k38Sdc6GpEgHEpU0MU4llKGtiOLIXMjcfK+nbcYk/RGao9TgttBbvL8WVrsOS10ONK+o/ZcX6yC&#10;00S+MU8m6DMO0/Hj5/ZevPVKPS7n1xcQkeb4H/5rH7WCzRruX9IPkN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D+W8MAAADbAAAADwAAAAAAAAAAAAAAAACYAgAAZHJzL2Rv&#10;d25yZXYueG1sUEsFBgAAAAAEAAQA9QAAAIgDAAAAAA==&#10;" strokecolor="#d8d8d8" strokeweight="7pt">
              <v:stroke joinstyle="round"/>
              <v:shadow on="t" color="black" opacity="26214f" origin="-.5" offset="4pt,0"/>
            </v:shape>
            <v:oval id="椭圆 22" o:spid="_x0000_s1031" style="position:absolute;left:2190;top:1651;width:2286;height:234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/xvMQA&#10;AADbAAAADwAAAGRycy9kb3ducmV2LnhtbESPQWsCMRSE74X+h/CE3mrWFaTdGqUU1Bb0UBW9Pjav&#10;m9DNy7LJutt/bwShx2FmvmHmy8HV4kJtsJ4VTMYZCOLSa8uVguNh9fwCIkRkjbVnUvBHAZaLx4c5&#10;Ftr3/E2XfaxEgnAoUIGJsSmkDKUhh2HsG+Lk/fjWYUyyraRusU9wV8s8y2bSoeW0YLChD0Pl775z&#10;CvrSZLbr6tN0u9mcVza63dfrWqmn0fD+BiLSEP/D9/anVpDncPuSfoBcX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+P8bzEAAAA2wAAAA8AAAAAAAAAAAAAAAAAmAIAAGRycy9k&#10;b3ducmV2LnhtbFBLBQYAAAAABAAEAPUAAACJAwAAAAA=&#10;" strokecolor="#bfbfbf" strokeweight="2pt"/>
          </v:group>
        </w:pict>
      </w:r>
      <w:r>
        <w:rPr>
          <w:noProof/>
        </w:rPr>
        <w:pict>
          <v:group id="组合 62" o:spid="_x0000_s1032" style="position:absolute;left:0;text-align:left;margin-left:83.25pt;margin-top:552.75pt;width:315pt;height:38.25pt;z-index:251661312" coordorigin="190" coordsize="40005,4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">
            <v:shapetype id="_x0000_t15" coordsize="21600,21600" o:spt="15" adj="16200" path="m@0,l,,,21600@0,21600,21600,10800xe">
              <v:stroke joinstyle="miter"/>
              <v:formulas>
                <v:f eqn="val #0"/>
                <v:f eqn="prod #0 1 2"/>
              </v:formulas>
              <v:path gradientshapeok="t" o:connecttype="custom" o:connectlocs="@1,0;0,10800;@1,21600;21600,10800" o:connectangles="270,180,90,0" textboxrect="0,0,10800,21600;0,0,16200,21600;0,0,21600,21600"/>
              <v:handles>
                <v:h position="#0,topLeft" xrange="0,21600"/>
              </v:handles>
            </v:shapetype>
            <v:shape id="五边形 52" o:spid="_x0000_s1033" type="#_x0000_t15" style="position:absolute;left:35814;top:476;width:4857;height:3905;rotation:9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BlCsMA&#10;AADbAAAADwAAAGRycy9kb3ducmV2LnhtbESPQUsDMRSE74L/ITyhN5tYqJS1aZGCVHpZbMXzc/Pc&#10;hG5eliTubv99UxA8DjPzDbPeTr4TA8XkAmt4misQxE0wjlsNn6e3xxWIlJENdoFJw4USbDf3d2us&#10;TBj5g4ZjbkWBcKpQg825r6RMjSWPaR564uL9hOgxFxlbaSKOBe47uVDqWXp0XBYs9rSz1JyPv16D&#10;25/U187Wh+V5pcb6ez9cXKy1nj1Mry8gMk35P/zXfjcalgu4fSk/QG6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QBlCsMAAADbAAAADwAAAAAAAAAAAAAAAACYAgAAZHJzL2Rv&#10;d25yZXYueG1sUEsFBgAAAAAEAAQA9QAAAIgDAAAAAA==&#10;" adj="12918" fillcolor="#bfbfbf" strokecolor="#bfbfbf" strokeweight=".25pt">
              <v:stroke joinstyle="round"/>
              <v:textbox style="layout-flow:vertical;mso-layout-flow-alt:bottom-to-top;mso-next-textbox:#五边形 52">
                <w:txbxContent>
                  <w:p w:rsidR="00A87735" w:rsidRPr="00C107D3" w:rsidRDefault="00A87735" w:rsidP="00DC445A">
                    <w:pPr>
                      <w:jc w:val="center"/>
                      <w:rPr>
                        <w:rFonts w:ascii="Verdana" w:hAnsi="Verdana"/>
                        <w:b/>
                        <w:sz w:val="52"/>
                      </w:rPr>
                    </w:pPr>
                    <w:r>
                      <w:rPr>
                        <w:rFonts w:ascii="Verdana" w:hAnsi="Verdana"/>
                        <w:b/>
                        <w:sz w:val="48"/>
                      </w:rPr>
                      <w:t>5</w:t>
                    </w:r>
                  </w:p>
                </w:txbxContent>
              </v:textbox>
            </v:shape>
            <v:shape id="文本框 57" o:spid="_x0000_s1034" type="#_x0000_t202" style="position:absolute;left:190;top:95;width:35909;height:37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D3w8QA&#10;AADbAAAADwAAAGRycy9kb3ducmV2LnhtbESPX2vCQBDE3wW/w7GCb/Xin1qJnhJaitIWpLYvvi25&#10;NQnm9kJuq/Hb9woFH4eZ+Q2z2nSuVhdqQ+XZwHiUgCLOva24MPD99fqwABUE2WLtmQzcKMBm3e+t&#10;MLX+yp90OUihIoRDigZKkSbVOuQlOQwj3xBH7+RbhxJlW2jb4jXCXa0nSTLXDiuOCyU29FxSfj78&#10;OANvsyO+TOWdbsLdPsu2i2YWPowZDrpsCUqok3v4v72zBh6f4O9L/AF6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g98PEAAAA2wAAAA8AAAAAAAAAAAAAAAAAmAIAAGRycy9k&#10;b3ducmV2LnhtbFBLBQYAAAAABAAEAPUAAACJAwAAAAA=&#10;" strokecolor="white" strokeweight=".5pt">
              <v:textbox style="mso-next-textbox:#文本框 57">
                <w:txbxContent>
                  <w:p w:rsidR="00A87735" w:rsidRPr="00EA0915" w:rsidRDefault="00A87735" w:rsidP="00661D21">
                    <w:pPr>
                      <w:snapToGrid w:val="0"/>
                      <w:spacing w:line="200" w:lineRule="atLeast"/>
                      <w:jc w:val="right"/>
                      <w:rPr>
                        <w:color w:val="808080"/>
                        <w:sz w:val="22"/>
                      </w:rPr>
                    </w:pPr>
                    <w:r w:rsidRPr="00EA0915">
                      <w:rPr>
                        <w:rFonts w:ascii="Verdana" w:eastAsia="微软雅黑" w:hAnsi="Verdana" w:hint="eastAsia"/>
                        <w:color w:val="808080"/>
                        <w:sz w:val="22"/>
                      </w:rPr>
                      <w:t>奖学金</w:t>
                    </w:r>
                    <w:r w:rsidRPr="00EA0915">
                      <w:rPr>
                        <w:rFonts w:ascii="Verdana" w:eastAsia="微软雅黑" w:hAnsi="Verdana"/>
                        <w:color w:val="808080"/>
                        <w:sz w:val="22"/>
                      </w:rPr>
                      <w:t xml:space="preserve"> </w:t>
                    </w:r>
                    <w:r w:rsidRPr="00EA0915">
                      <w:rPr>
                        <w:rFonts w:ascii="Verdana" w:eastAsia="微软雅黑" w:hAnsi="Verdana" w:hint="eastAsia"/>
                        <w:color w:val="808080"/>
                        <w:sz w:val="22"/>
                      </w:rPr>
                      <w:t>志愿者</w:t>
                    </w:r>
                    <w:r w:rsidRPr="00EA0915">
                      <w:rPr>
                        <w:rFonts w:ascii="Verdana" w:eastAsia="微软雅黑" w:hAnsi="Verdana"/>
                        <w:color w:val="808080"/>
                        <w:sz w:val="22"/>
                      </w:rPr>
                      <w:t xml:space="preserve"> </w:t>
                    </w:r>
                    <w:r w:rsidRPr="00EA0915">
                      <w:rPr>
                        <w:rFonts w:ascii="Verdana" w:eastAsia="微软雅黑" w:hAnsi="Verdana" w:hint="eastAsia"/>
                        <w:color w:val="808080"/>
                        <w:sz w:val="22"/>
                      </w:rPr>
                      <w:t>征文</w:t>
                    </w:r>
                    <w:r w:rsidRPr="00EA0915">
                      <w:rPr>
                        <w:rFonts w:ascii="Verdana" w:eastAsia="微软雅黑" w:hAnsi="Verdana"/>
                        <w:color w:val="808080"/>
                        <w:sz w:val="22"/>
                      </w:rPr>
                      <w:t xml:space="preserve"> </w:t>
                    </w:r>
                    <w:r w:rsidRPr="00EA0915">
                      <w:rPr>
                        <w:rFonts w:ascii="Verdana" w:eastAsia="微软雅黑" w:hAnsi="Verdana" w:hint="eastAsia"/>
                        <w:color w:val="808080"/>
                        <w:sz w:val="22"/>
                      </w:rPr>
                      <w:t>广告设计</w:t>
                    </w:r>
                    <w:r w:rsidRPr="00EA0915">
                      <w:rPr>
                        <w:rFonts w:ascii="Verdana" w:eastAsia="微软雅黑" w:hAnsi="Verdana"/>
                        <w:color w:val="808080"/>
                        <w:sz w:val="22"/>
                      </w:rPr>
                      <w:t xml:space="preserve"> </w:t>
                    </w:r>
                    <w:r w:rsidRPr="00EA0915">
                      <w:rPr>
                        <w:rFonts w:ascii="Verdana" w:eastAsia="微软雅黑" w:hAnsi="Verdana" w:hint="eastAsia"/>
                        <w:color w:val="808080"/>
                        <w:sz w:val="22"/>
                      </w:rPr>
                      <w:t>案例分析五种不同奖励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组合 61" o:spid="_x0000_s1035" style="position:absolute;left:0;text-align:left;margin-left:201.75pt;margin-top:396pt;width:196.5pt;height:38.25pt;z-index:251660288" coordorigin="1809" coordsize="24955,4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">
            <v:shape id="五边形 51" o:spid="_x0000_s1036" type="#_x0000_t15" style="position:absolute;left:22384;top:476;width:4857;height:3905;rotation:9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L7fcMA&#10;AADbAAAADwAAAGRycy9kb3ducmV2LnhtbESPQUsDMRSE74L/ITyhN5tUqJS1aZGCVHpZbMXzc/Pc&#10;hG5eliTubv+9EQo9DjPzDbPeTr4TA8XkAmtYzBUI4iYYx62Gz9Pb4wpEysgGu8Ck4UIJtpv7uzVW&#10;Joz8QcMxt6JAOFWowebcV1KmxpLHNA89cfF+QvSYi4ytNBHHAvedfFLqWXp0XBYs9rSz1JyPv16D&#10;25/U187Wh+V5pcb6ez9cXKy1nj1Mry8gMk35Fr62342G5QL+v5QfID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dL7fcMAAADbAAAADwAAAAAAAAAAAAAAAACYAgAAZHJzL2Rv&#10;d25yZXYueG1sUEsFBgAAAAAEAAQA9QAAAIgDAAAAAA==&#10;" adj="12918" fillcolor="#bfbfbf" strokecolor="#bfbfbf" strokeweight=".25pt">
              <v:stroke joinstyle="round"/>
              <v:textbox style="layout-flow:vertical;mso-layout-flow-alt:bottom-to-top;mso-next-textbox:#五边形 51">
                <w:txbxContent>
                  <w:p w:rsidR="00A87735" w:rsidRPr="00C107D3" w:rsidRDefault="00A87735" w:rsidP="00DC445A">
                    <w:pPr>
                      <w:jc w:val="center"/>
                      <w:rPr>
                        <w:rFonts w:ascii="Verdana" w:hAnsi="Verdana"/>
                        <w:b/>
                        <w:sz w:val="52"/>
                      </w:rPr>
                    </w:pPr>
                    <w:r>
                      <w:rPr>
                        <w:rFonts w:ascii="Verdana" w:hAnsi="Verdana"/>
                        <w:b/>
                        <w:sz w:val="48"/>
                      </w:rPr>
                      <w:t>4</w:t>
                    </w:r>
                  </w:p>
                </w:txbxContent>
              </v:textbox>
            </v:shape>
            <v:shape id="文本框 56" o:spid="_x0000_s1037" type="#_x0000_t202" style="position:absolute;left:1809;width:20860;height:37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xSWMQA&#10;AADbAAAADwAAAGRycy9kb3ducmV2LnhtbESPQWvCQBSE74X+h+UVvOmm1QZJXSVURLGC1PbS2yP7&#10;moRm34bsU+O/dwWhx2FmvmFmi9416kRdqD0beB4loIgLb2suDXx/rYZTUEGQLTaeycCFAizmjw8z&#10;zKw/8yedDlKqCOGQoYFKpM20DkVFDsPIt8TR+/WdQ4myK7Xt8BzhrtEvSZJqhzXHhQpbeq+o+Dsc&#10;nYHt5AeXY/mgi3C/z/P1tJ2EnTGDpz5/AyXUy3/43t5YA68p3L7EH6D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sUljEAAAA2wAAAA8AAAAAAAAAAAAAAAAAmAIAAGRycy9k&#10;b3ducmV2LnhtbFBLBQYAAAAABAAEAPUAAACJAwAAAAA=&#10;" strokecolor="white" strokeweight=".5pt">
              <v:textbox style="mso-next-textbox:#文本框 56">
                <w:txbxContent>
                  <w:p w:rsidR="00A87735" w:rsidRPr="00EA0915" w:rsidRDefault="00A87735" w:rsidP="00661D21">
                    <w:pPr>
                      <w:snapToGrid w:val="0"/>
                      <w:spacing w:line="200" w:lineRule="atLeast"/>
                      <w:jc w:val="right"/>
                      <w:rPr>
                        <w:color w:val="808080"/>
                        <w:sz w:val="22"/>
                      </w:rPr>
                    </w:pPr>
                    <w:r w:rsidRPr="00EA0915">
                      <w:rPr>
                        <w:rFonts w:ascii="Verdana" w:eastAsia="微软雅黑" w:hAnsi="Verdana" w:hint="eastAsia"/>
                        <w:color w:val="808080"/>
                        <w:sz w:val="22"/>
                      </w:rPr>
                      <w:t>电脑</w:t>
                    </w:r>
                    <w:r w:rsidRPr="00EA0915">
                      <w:rPr>
                        <w:rFonts w:ascii="Verdana" w:eastAsia="微软雅黑" w:hAnsi="Verdana"/>
                        <w:color w:val="808080"/>
                        <w:sz w:val="22"/>
                      </w:rPr>
                      <w:t xml:space="preserve"> </w:t>
                    </w:r>
                    <w:r w:rsidRPr="00EA0915">
                      <w:rPr>
                        <w:rFonts w:ascii="Verdana" w:eastAsia="微软雅黑" w:hAnsi="Verdana" w:hint="eastAsia"/>
                        <w:color w:val="808080"/>
                        <w:sz w:val="22"/>
                      </w:rPr>
                      <w:t>英语</w:t>
                    </w:r>
                    <w:r w:rsidRPr="00EA0915">
                      <w:rPr>
                        <w:rFonts w:ascii="Verdana" w:eastAsia="微软雅黑" w:hAnsi="Verdana"/>
                        <w:color w:val="808080"/>
                        <w:sz w:val="22"/>
                      </w:rPr>
                      <w:t xml:space="preserve"> </w:t>
                    </w:r>
                    <w:r w:rsidRPr="00EA0915">
                      <w:rPr>
                        <w:rFonts w:ascii="Verdana" w:eastAsia="微软雅黑" w:hAnsi="Verdana" w:hint="eastAsia"/>
                        <w:color w:val="808080"/>
                        <w:sz w:val="22"/>
                      </w:rPr>
                      <w:t>设计</w:t>
                    </w:r>
                    <w:r w:rsidRPr="00EA0915">
                      <w:rPr>
                        <w:rFonts w:ascii="Verdana" w:eastAsia="微软雅黑" w:hAnsi="Verdana"/>
                        <w:color w:val="808080"/>
                        <w:sz w:val="22"/>
                      </w:rPr>
                      <w:t xml:space="preserve"> </w:t>
                    </w:r>
                    <w:r w:rsidRPr="00EA0915">
                      <w:rPr>
                        <w:rFonts w:ascii="Verdana" w:eastAsia="微软雅黑" w:hAnsi="Verdana" w:hint="eastAsia"/>
                        <w:color w:val="808080"/>
                        <w:sz w:val="22"/>
                      </w:rPr>
                      <w:t>策划四种能力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组合 58" o:spid="_x0000_s1038" style="position:absolute;left:0;text-align:left;margin-left:285pt;margin-top:33.8pt;width:113.25pt;height:38.25pt;z-index:251658240" coordsize="14382,4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">
            <v:shape id="五边形 48" o:spid="_x0000_s1039" type="#_x0000_t15" style="position:absolute;left:10001;top:476;width:4857;height:3905;rotation:9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HEPcAA&#10;AADbAAAADwAAAGRycy9kb3ducmV2LnhtbERPTUsDMRC9C/6HMAVvNqlUKWvTUgrS4mWxFc/jZroJ&#10;3UyWJO5u/705CB4f73u9nXwnBorJBdawmCsQxE0wjlsNn+e3xxWIlJENdoFJw40SbDf3d2usTBj5&#10;g4ZTbkUJ4VShBptzX0mZGkse0zz0xIW7hOgxFxhbaSKOJdx38kmpF+nRcWmw2NPeUnM9/XgN7nBW&#10;X3tbvz9fV2qsvw/DzcVa64fZtHsFkWnK/+I/99FoWJax5Uv5AXLz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THEPcAAAADbAAAADwAAAAAAAAAAAAAAAACYAgAAZHJzL2Rvd25y&#10;ZXYueG1sUEsFBgAAAAAEAAQA9QAAAIUDAAAAAA==&#10;" adj="12918" fillcolor="#bfbfbf" strokecolor="#bfbfbf" strokeweight=".25pt">
              <v:stroke joinstyle="round"/>
              <v:textbox style="layout-flow:vertical;mso-layout-flow-alt:bottom-to-top;mso-next-textbox:#五边形 48">
                <w:txbxContent>
                  <w:p w:rsidR="00A87735" w:rsidRPr="00C107D3" w:rsidRDefault="00A87735" w:rsidP="00DC445A">
                    <w:pPr>
                      <w:jc w:val="center"/>
                      <w:rPr>
                        <w:rFonts w:ascii="Verdana" w:hAnsi="Verdana"/>
                        <w:b/>
                        <w:sz w:val="52"/>
                      </w:rPr>
                    </w:pPr>
                    <w:r w:rsidRPr="00C107D3">
                      <w:rPr>
                        <w:rFonts w:ascii="Verdana" w:hAnsi="Verdana"/>
                        <w:b/>
                        <w:sz w:val="48"/>
                      </w:rPr>
                      <w:t>1</w:t>
                    </w:r>
                  </w:p>
                </w:txbxContent>
              </v:textbox>
            </v:shape>
            <v:shape id="文本框 53" o:spid="_x0000_s1040" type="#_x0000_t202" style="position:absolute;top:190;width:10287;height:372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vxwMQA&#10;AADbAAAADwAAAGRycy9kb3ducmV2LnhtbESPX2vCQBDE3wt+h2MF3+rFPxVJPSUo0mIF0falb0tu&#10;TYK5vZDbavz2PaHQx2FmfsMsVp2r1ZXaUHk2MBomoIhzbysuDHx9bp/noIIgW6w9k4E7BVgte08L&#10;TK2/8ZGuJylUhHBI0UAp0qRah7wkh2HoG+LonX3rUKJsC21bvEW4q/U4SWbaYcVxocSG1iXll9OP&#10;M7CbfuNmIh90F+4OWfY2b6Zhb8yg32WvoIQ6+Q//td+tgZcJPL7EH6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b8cDEAAAA2wAAAA8AAAAAAAAAAAAAAAAAmAIAAGRycy9k&#10;b3ducmV2LnhtbFBLBQYAAAAABAAEAPUAAACJAwAAAAA=&#10;" strokecolor="white" strokeweight=".5pt">
              <v:textbox style="mso-next-textbox:#文本框 53">
                <w:txbxContent>
                  <w:p w:rsidR="00A87735" w:rsidRPr="00EA0915" w:rsidRDefault="00A87735" w:rsidP="00661D21">
                    <w:pPr>
                      <w:snapToGrid w:val="0"/>
                      <w:spacing w:line="200" w:lineRule="atLeast"/>
                      <w:jc w:val="right"/>
                      <w:rPr>
                        <w:color w:val="808080"/>
                        <w:sz w:val="22"/>
                      </w:rPr>
                    </w:pPr>
                    <w:r w:rsidRPr="00EA0915">
                      <w:rPr>
                        <w:rFonts w:ascii="Verdana" w:eastAsia="微软雅黑" w:hAnsi="Verdana" w:hint="eastAsia"/>
                        <w:color w:val="808080"/>
                        <w:sz w:val="22"/>
                      </w:rPr>
                      <w:t>绩点排名第</w:t>
                    </w:r>
                    <w:r>
                      <w:rPr>
                        <w:rFonts w:ascii="Verdana" w:eastAsia="微软雅黑" w:hAnsi="Verdana"/>
                        <w:color w:val="808080"/>
                        <w:sz w:val="22"/>
                      </w:rPr>
                      <w:t>X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组合 59" o:spid="_x0000_s1041" style="position:absolute;left:0;text-align:left;margin-left:261.75pt;margin-top:84.75pt;width:139.5pt;height:38.25pt;z-index:251654144" coordorigin="334" coordsize="15571,4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">
            <v:shape id="五边形 49" o:spid="_x0000_s1042" type="#_x0000_t15" style="position:absolute;left:11525;top:476;width:4857;height:3905;rotation:9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1hpsMA&#10;AADbAAAADwAAAGRycy9kb3ducmV2LnhtbESPQUsDMRSE74L/ITzBm02UKnVtWqQgFS+Lben5uXlu&#10;QjcvS5Lubv+9EQSPw8x8wyzXk+/EQDG5wBruZwoEcROM41bDYf92twCRMrLBLjBpuFCC9er6aomV&#10;CSN/0rDLrSgQThVqsDn3lZSpseQxzUJPXLzvED3mImMrTcSxwH0nH5R6kh4dlwWLPW0sNafd2Wtw&#10;2706bmz98XhaqLH+2g4XF2utb2+m1xcQmab8H/5rvxsN82f4/VJ+gF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n1hpsMAAADbAAAADwAAAAAAAAAAAAAAAACYAgAAZHJzL2Rv&#10;d25yZXYueG1sUEsFBgAAAAAEAAQA9QAAAIgDAAAAAA==&#10;" adj="12918" fillcolor="#bfbfbf" strokecolor="#bfbfbf" strokeweight=".25pt">
              <v:stroke joinstyle="round"/>
              <v:textbox style="layout-flow:vertical;mso-layout-flow-alt:bottom-to-top;mso-next-textbox:#五边形 49">
                <w:txbxContent>
                  <w:p w:rsidR="00A87735" w:rsidRPr="00C107D3" w:rsidRDefault="00A87735" w:rsidP="00DC445A">
                    <w:pPr>
                      <w:jc w:val="center"/>
                      <w:rPr>
                        <w:rFonts w:ascii="Verdana" w:hAnsi="Verdana"/>
                        <w:b/>
                        <w:sz w:val="52"/>
                      </w:rPr>
                    </w:pPr>
                    <w:r>
                      <w:rPr>
                        <w:rFonts w:ascii="Verdana" w:hAnsi="Verdana"/>
                        <w:b/>
                        <w:sz w:val="48"/>
                      </w:rPr>
                      <w:t>2</w:t>
                    </w:r>
                  </w:p>
                </w:txbxContent>
              </v:textbox>
            </v:shape>
            <v:shape id="文本框 54" o:spid="_x0000_s1043" type="#_x0000_t202" style="position:absolute;left:334;top:190;width:11476;height:37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JptMQA&#10;AADbAAAADwAAAGRycy9kb3ducmV2LnhtbESPX2vCQBDE3wt+h2OFvtWLbVokekqoSIsVin9efFty&#10;axLM7YXcVuO37wmFPg4z8xtmtuhdoy7UhdqzgfEoAUVceFtzaeCwXz1NQAVBtth4JgM3CrCYDx5m&#10;mFl/5S1ddlKqCOGQoYFKpM20DkVFDsPIt8TRO/nOoUTZldp2eI1w1+jnJHnTDmuOCxW29F5Rcd79&#10;OAPr9IjLF/mim3D/necfkzYNG2Meh30+BSXUy3/4r/1pDbymcP8Sf4Ce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yabTEAAAA2wAAAA8AAAAAAAAAAAAAAAAAmAIAAGRycy9k&#10;b3ducmV2LnhtbFBLBQYAAAAABAAEAPUAAACJAwAAAAA=&#10;" strokecolor="white" strokeweight=".5pt">
              <v:textbox style="mso-next-textbox:#文本框 54">
                <w:txbxContent>
                  <w:p w:rsidR="00A87735" w:rsidRPr="00EA0915" w:rsidRDefault="00A87735" w:rsidP="00661D21">
                    <w:pPr>
                      <w:snapToGrid w:val="0"/>
                      <w:spacing w:line="200" w:lineRule="atLeast"/>
                      <w:jc w:val="right"/>
                      <w:rPr>
                        <w:color w:val="808080"/>
                        <w:sz w:val="22"/>
                      </w:rPr>
                    </w:pPr>
                    <w:r>
                      <w:rPr>
                        <w:rFonts w:ascii="Verdana" w:eastAsia="微软雅黑" w:hAnsi="Verdana"/>
                        <w:color w:val="808080"/>
                        <w:sz w:val="22"/>
                      </w:rPr>
                      <w:t>XX</w:t>
                    </w:r>
                    <w:r w:rsidRPr="00EA0915">
                      <w:rPr>
                        <w:rFonts w:ascii="Verdana" w:eastAsia="微软雅黑" w:hAnsi="Verdana" w:hint="eastAsia"/>
                        <w:color w:val="808080"/>
                        <w:sz w:val="22"/>
                      </w:rPr>
                      <w:t>双学位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组合 60" o:spid="_x0000_s1044" style="position:absolute;left:0;text-align:left;margin-left:216.75pt;margin-top:152.25pt;width:181.5pt;height:38.25pt;z-index:251659264" coordsize="23050,4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">
            <v:shape id="五边形 50" o:spid="_x0000_s1045" type="#_x0000_t15" style="position:absolute;left:18669;top:476;width:4857;height:3905;rotation:9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5e5sAA&#10;AADbAAAADwAAAGRycy9kb3ducmV2LnhtbERPTWsCMRC9C/6HMIXeNGnBIlujiCCWXpZq6Xm6GTfB&#10;zWRJ0t313zeHQo+P973ZTb4TA8XkAmt4WioQxE0wjlsNn5fjYg0iZWSDXWDScKcEu+18tsHKhJE/&#10;aDjnVpQQThVqsDn3lZSpseQxLUNPXLhriB5zgbGVJuJYwn0nn5V6kR4dlwaLPR0sNbfzj9fgThf1&#10;dbD1++q2VmP9fRruLtZaPz5M+1cQmab8L/5zvxkNq7K+fCk/QG5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p5e5sAAAADbAAAADwAAAAAAAAAAAAAAAACYAgAAZHJzL2Rvd25y&#10;ZXYueG1sUEsFBgAAAAAEAAQA9QAAAIUDAAAAAA==&#10;" adj="12918" fillcolor="#bfbfbf" strokecolor="#bfbfbf" strokeweight=".25pt">
              <v:stroke joinstyle="round"/>
              <v:textbox style="layout-flow:vertical;mso-layout-flow-alt:bottom-to-top;mso-next-textbox:#五边形 50">
                <w:txbxContent>
                  <w:p w:rsidR="00A87735" w:rsidRPr="00C107D3" w:rsidRDefault="00A87735" w:rsidP="00DC445A">
                    <w:pPr>
                      <w:jc w:val="center"/>
                      <w:rPr>
                        <w:rFonts w:ascii="Verdana" w:hAnsi="Verdana"/>
                        <w:b/>
                        <w:sz w:val="52"/>
                      </w:rPr>
                    </w:pPr>
                    <w:r>
                      <w:rPr>
                        <w:rFonts w:ascii="Verdana" w:hAnsi="Verdana"/>
                        <w:b/>
                        <w:sz w:val="48"/>
                      </w:rPr>
                      <w:t>3</w:t>
                    </w:r>
                  </w:p>
                </w:txbxContent>
              </v:textbox>
            </v:shape>
            <v:shape id="文本框 55" o:spid="_x0000_s1046" type="#_x0000_t202" style="position:absolute;width:18859;height:37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7ML8QA&#10;AADbAAAADwAAAGRycy9kb3ducmV2LnhtbESPX2vCQBDE3wt+h2MLvtVL/VNC9JSgSIstlKovvi25&#10;bRKa2wu5VeO39wqFPg4z8xtmsepdoy7UhdqzgedRAoq48Lbm0sDxsH1KQQVBtth4JgM3CrBaDh4W&#10;mFl/5S+67KVUEcIhQwOVSJtpHYqKHIaRb4mj9+07hxJlV2rb4TXCXaPHSfKiHdYcFypsaV1R8bM/&#10;OwO76Qk3E3mnm3D/meevaTsNH8YMH/t8Dkqol//wX/vNGpjN4PdL/AF6e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q+zC/EAAAA2wAAAA8AAAAAAAAAAAAAAAAAmAIAAGRycy9k&#10;b3ducmV2LnhtbFBLBQYAAAAABAAEAPUAAACJAwAAAAA=&#10;" strokecolor="white" strokeweight=".5pt">
              <v:textbox style="mso-next-textbox:#文本框 55">
                <w:txbxContent>
                  <w:p w:rsidR="00A87735" w:rsidRPr="00EA0915" w:rsidRDefault="00A87735" w:rsidP="00661D21">
                    <w:pPr>
                      <w:snapToGrid w:val="0"/>
                      <w:spacing w:line="200" w:lineRule="atLeast"/>
                      <w:rPr>
                        <w:color w:val="808080"/>
                        <w:sz w:val="22"/>
                      </w:rPr>
                    </w:pPr>
                    <w:r w:rsidRPr="00EA0915">
                      <w:rPr>
                        <w:rFonts w:ascii="Verdana" w:eastAsia="微软雅黑" w:hAnsi="Verdana" w:hint="eastAsia"/>
                        <w:color w:val="808080"/>
                        <w:sz w:val="22"/>
                      </w:rPr>
                      <w:t>社团、实习、交流三种经历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组合 46" o:spid="_x0000_s1047" style="position:absolute;left:0;text-align:left;margin-left:-51.75pt;margin-top:-30pt;width:454.75pt;height:751.55pt;z-index:251652096" coordorigin="-32,1899" coordsize="57754,954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">
            <v:group id="组合 33" o:spid="_x0000_s1048" style="position:absolute;top:1899;width:57721;height:73349" coordorigin=",1899" coordsize="57721,733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<v:roundrect id="圆角矩形 1" o:spid="_x0000_s1049" style="position:absolute;top:1899;width:57721;height:7437;visibility:visible;v-text-anchor:middle" arcsize="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J67r4A&#10;AADaAAAADwAAAGRycy9kb3ducmV2LnhtbERPTYvCMBC9C/sfwix4EU1UEKlG2XVZETxZ97DHoRnb&#10;YjMpSdT6740geBoe73OW68424ko+1I41jEcKBHHhTM2lhr/j73AOIkRkg41j0nCnAOvVR2+JmXE3&#10;PtA1j6VIIRwy1FDF2GZShqIii2HkWuLEnZy3GBP0pTQebyncNnKi1ExarDk1VNjSpqLinF+shlJt&#10;5DHf83T3v9+GH2W+vRx0Wvc/u68FiEhdfItf7p1J8+H5yvPK1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Aieu6+AAAA2gAAAA8AAAAAAAAAAAAAAAAAmAIAAGRycy9kb3ducmV2&#10;LnhtbFBLBQYAAAAABAAEAPUAAACDAwAAAAA=&#10;" strokecolor="#bfbfbf" strokeweight="8.75pt">
                <v:textbox style="mso-next-textbox:#圆角矩形 1">
                  <w:txbxContent>
                    <w:tbl>
                      <w:tblPr>
                        <w:tblW w:w="0" w:type="auto"/>
                        <w:tblInd w:w="392" w:type="dxa"/>
                        <w:tblLook w:val="00A0"/>
                      </w:tblPr>
                      <w:tblGrid>
                        <w:gridCol w:w="850"/>
                        <w:gridCol w:w="1252"/>
                        <w:gridCol w:w="733"/>
                        <w:gridCol w:w="2193"/>
                        <w:gridCol w:w="676"/>
                        <w:gridCol w:w="2639"/>
                      </w:tblGrid>
                      <w:tr w:rsidR="00A87735" w:rsidRPr="00EA0915" w:rsidTr="00EA0915">
                        <w:tc>
                          <w:tcPr>
                            <w:tcW w:w="850" w:type="dxa"/>
                          </w:tcPr>
                          <w:p w:rsidR="00A87735" w:rsidRPr="00EA0915" w:rsidRDefault="00A87735" w:rsidP="00EA0915">
                            <w:pPr>
                              <w:pStyle w:val="ListParagraph"/>
                              <w:snapToGrid w:val="0"/>
                              <w:spacing w:line="440" w:lineRule="atLeast"/>
                              <w:ind w:firstLineChars="0" w:firstLine="0"/>
                              <w:jc w:val="center"/>
                              <w:rPr>
                                <w:rFonts w:ascii="微软雅黑" w:eastAsia="微软雅黑" w:hAnsi="微软雅黑"/>
                                <w:color w:val="000000"/>
                                <w:szCs w:val="21"/>
                              </w:rPr>
                            </w:pPr>
                            <w:r w:rsidRPr="00EA0915">
                              <w:rPr>
                                <w:rFonts w:ascii="微软雅黑" w:eastAsia="微软雅黑" w:hAnsi="微软雅黑" w:hint="eastAsia"/>
                                <w:color w:val="000000"/>
                                <w:szCs w:val="21"/>
                              </w:rPr>
                              <w:t>姓名</w:t>
                            </w:r>
                          </w:p>
                        </w:tc>
                        <w:tc>
                          <w:tcPr>
                            <w:tcW w:w="1252" w:type="dxa"/>
                          </w:tcPr>
                          <w:p w:rsidR="00A87735" w:rsidRPr="00EA0915" w:rsidRDefault="00A87735" w:rsidP="00EA0915">
                            <w:pPr>
                              <w:pStyle w:val="ListParagraph"/>
                              <w:snapToGrid w:val="0"/>
                              <w:spacing w:line="440" w:lineRule="atLeast"/>
                              <w:ind w:firstLineChars="0" w:firstLine="0"/>
                              <w:jc w:val="left"/>
                              <w:rPr>
                                <w:rFonts w:ascii="微软雅黑" w:eastAsia="微软雅黑" w:hAnsi="微软雅黑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000000"/>
                                <w:szCs w:val="21"/>
                              </w:rPr>
                              <w:t>XX</w:t>
                            </w:r>
                          </w:p>
                        </w:tc>
                        <w:tc>
                          <w:tcPr>
                            <w:tcW w:w="733" w:type="dxa"/>
                          </w:tcPr>
                          <w:p w:rsidR="00A87735" w:rsidRPr="00EA0915" w:rsidRDefault="00A87735" w:rsidP="00EA0915">
                            <w:pPr>
                              <w:pStyle w:val="ListParagraph"/>
                              <w:snapToGrid w:val="0"/>
                              <w:spacing w:line="440" w:lineRule="atLeast"/>
                              <w:ind w:firstLineChars="0" w:firstLine="0"/>
                              <w:jc w:val="center"/>
                              <w:rPr>
                                <w:rFonts w:ascii="微软雅黑" w:eastAsia="微软雅黑" w:hAnsi="微软雅黑"/>
                                <w:color w:val="000000"/>
                                <w:szCs w:val="21"/>
                              </w:rPr>
                            </w:pPr>
                            <w:r w:rsidRPr="00EA0915">
                              <w:rPr>
                                <w:rFonts w:ascii="微软雅黑" w:eastAsia="微软雅黑" w:hAnsi="微软雅黑" w:hint="eastAsia"/>
                                <w:color w:val="000000"/>
                                <w:szCs w:val="21"/>
                              </w:rPr>
                              <w:t>性别</w:t>
                            </w:r>
                          </w:p>
                        </w:tc>
                        <w:tc>
                          <w:tcPr>
                            <w:tcW w:w="2193" w:type="dxa"/>
                          </w:tcPr>
                          <w:p w:rsidR="00A87735" w:rsidRPr="00EA0915" w:rsidRDefault="00A87735" w:rsidP="00EA0915">
                            <w:pPr>
                              <w:pStyle w:val="ListParagraph"/>
                              <w:snapToGrid w:val="0"/>
                              <w:spacing w:line="440" w:lineRule="atLeast"/>
                              <w:ind w:firstLineChars="0" w:firstLine="0"/>
                              <w:jc w:val="left"/>
                              <w:rPr>
                                <w:rFonts w:ascii="微软雅黑" w:eastAsia="微软雅黑" w:hAnsi="微软雅黑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000000"/>
                                <w:szCs w:val="21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676" w:type="dxa"/>
                          </w:tcPr>
                          <w:p w:rsidR="00A87735" w:rsidRPr="00EA0915" w:rsidRDefault="00A87735" w:rsidP="00EA0915">
                            <w:pPr>
                              <w:pStyle w:val="ListParagraph"/>
                              <w:snapToGrid w:val="0"/>
                              <w:spacing w:line="440" w:lineRule="atLeast"/>
                              <w:ind w:firstLineChars="0" w:firstLine="0"/>
                              <w:jc w:val="center"/>
                              <w:rPr>
                                <w:rFonts w:ascii="微软雅黑" w:eastAsia="微软雅黑" w:hAnsi="微软雅黑"/>
                                <w:color w:val="000000"/>
                                <w:szCs w:val="21"/>
                              </w:rPr>
                            </w:pPr>
                            <w:r w:rsidRPr="00EA0915">
                              <w:rPr>
                                <w:rFonts w:ascii="微软雅黑" w:eastAsia="微软雅黑" w:hAnsi="微软雅黑" w:hint="eastAsia"/>
                                <w:color w:val="000000"/>
                                <w:szCs w:val="21"/>
                              </w:rPr>
                              <w:t>年龄</w:t>
                            </w:r>
                          </w:p>
                        </w:tc>
                        <w:tc>
                          <w:tcPr>
                            <w:tcW w:w="2639" w:type="dxa"/>
                          </w:tcPr>
                          <w:p w:rsidR="00A87735" w:rsidRPr="00EA0915" w:rsidRDefault="00A87735" w:rsidP="00EA0915">
                            <w:pPr>
                              <w:pStyle w:val="ListParagraph"/>
                              <w:snapToGrid w:val="0"/>
                              <w:spacing w:line="440" w:lineRule="atLeast"/>
                              <w:ind w:firstLineChars="0" w:firstLine="0"/>
                              <w:jc w:val="left"/>
                              <w:rPr>
                                <w:rFonts w:ascii="微软雅黑" w:eastAsia="微软雅黑" w:hAnsi="微软雅黑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000000"/>
                                <w:szCs w:val="21"/>
                              </w:rPr>
                              <w:t>XX</w:t>
                            </w:r>
                            <w:r w:rsidRPr="00EA0915">
                              <w:rPr>
                                <w:rFonts w:ascii="微软雅黑" w:eastAsia="微软雅黑" w:hAnsi="微软雅黑" w:hint="eastAsia"/>
                                <w:color w:val="000000"/>
                                <w:szCs w:val="21"/>
                              </w:rPr>
                              <w:t>岁</w:t>
                            </w:r>
                          </w:p>
                        </w:tc>
                      </w:tr>
                      <w:tr w:rsidR="00A87735" w:rsidRPr="00EA0915" w:rsidTr="00EA0915">
                        <w:tc>
                          <w:tcPr>
                            <w:tcW w:w="850" w:type="dxa"/>
                          </w:tcPr>
                          <w:p w:rsidR="00A87735" w:rsidRPr="00EA0915" w:rsidRDefault="00A87735" w:rsidP="00EA0915">
                            <w:pPr>
                              <w:pStyle w:val="ListParagraph"/>
                              <w:snapToGrid w:val="0"/>
                              <w:spacing w:line="440" w:lineRule="atLeast"/>
                              <w:ind w:firstLineChars="0" w:firstLine="0"/>
                              <w:jc w:val="center"/>
                              <w:rPr>
                                <w:rFonts w:ascii="微软雅黑" w:eastAsia="微软雅黑" w:hAnsi="微软雅黑"/>
                                <w:color w:val="000000"/>
                                <w:szCs w:val="21"/>
                              </w:rPr>
                            </w:pPr>
                            <w:r w:rsidRPr="00EA0915">
                              <w:rPr>
                                <w:rFonts w:ascii="微软雅黑" w:eastAsia="微软雅黑" w:hAnsi="微软雅黑" w:hint="eastAsia"/>
                                <w:color w:val="000000"/>
                                <w:szCs w:val="21"/>
                              </w:rPr>
                              <w:t>籍贯</w:t>
                            </w:r>
                          </w:p>
                        </w:tc>
                        <w:tc>
                          <w:tcPr>
                            <w:tcW w:w="1252" w:type="dxa"/>
                          </w:tcPr>
                          <w:p w:rsidR="00A87735" w:rsidRPr="00EA0915" w:rsidRDefault="00A87735" w:rsidP="00EA0915">
                            <w:pPr>
                              <w:pStyle w:val="ListParagraph"/>
                              <w:snapToGrid w:val="0"/>
                              <w:spacing w:line="440" w:lineRule="atLeast"/>
                              <w:ind w:firstLineChars="0" w:firstLine="0"/>
                              <w:jc w:val="left"/>
                              <w:rPr>
                                <w:rFonts w:ascii="微软雅黑" w:eastAsia="微软雅黑" w:hAnsi="微软雅黑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000000"/>
                                <w:szCs w:val="21"/>
                              </w:rPr>
                              <w:t>XX</w:t>
                            </w:r>
                          </w:p>
                        </w:tc>
                        <w:tc>
                          <w:tcPr>
                            <w:tcW w:w="733" w:type="dxa"/>
                          </w:tcPr>
                          <w:p w:rsidR="00A87735" w:rsidRPr="00EA0915" w:rsidRDefault="00A87735" w:rsidP="00EA0915">
                            <w:pPr>
                              <w:pStyle w:val="ListParagraph"/>
                              <w:snapToGrid w:val="0"/>
                              <w:spacing w:line="440" w:lineRule="atLeast"/>
                              <w:ind w:firstLineChars="0" w:firstLine="0"/>
                              <w:jc w:val="center"/>
                              <w:rPr>
                                <w:rFonts w:ascii="微软雅黑" w:eastAsia="微软雅黑" w:hAnsi="微软雅黑"/>
                                <w:color w:val="000000"/>
                                <w:szCs w:val="21"/>
                              </w:rPr>
                            </w:pPr>
                            <w:r w:rsidRPr="00EA0915">
                              <w:rPr>
                                <w:rFonts w:ascii="微软雅黑" w:eastAsia="微软雅黑" w:hAnsi="微软雅黑" w:hint="eastAsia"/>
                                <w:color w:val="000000"/>
                                <w:szCs w:val="21"/>
                              </w:rPr>
                              <w:t>电话</w:t>
                            </w:r>
                          </w:p>
                        </w:tc>
                        <w:tc>
                          <w:tcPr>
                            <w:tcW w:w="2193" w:type="dxa"/>
                          </w:tcPr>
                          <w:p w:rsidR="00A87735" w:rsidRPr="00EA0915" w:rsidRDefault="00A87735" w:rsidP="00EA0915">
                            <w:pPr>
                              <w:pStyle w:val="ListParagraph"/>
                              <w:snapToGrid w:val="0"/>
                              <w:spacing w:line="440" w:lineRule="atLeast"/>
                              <w:ind w:firstLineChars="0" w:firstLine="0"/>
                              <w:jc w:val="left"/>
                              <w:rPr>
                                <w:rFonts w:ascii="微软雅黑" w:eastAsia="微软雅黑" w:hAnsi="微软雅黑"/>
                                <w:color w:val="000000"/>
                                <w:szCs w:val="21"/>
                              </w:rPr>
                            </w:pPr>
                            <w:r w:rsidRPr="00EA0915">
                              <w:rPr>
                                <w:rFonts w:ascii="微软雅黑" w:eastAsia="微软雅黑" w:hAnsi="微软雅黑"/>
                                <w:color w:val="000000"/>
                                <w:szCs w:val="21"/>
                              </w:rPr>
                              <w:t>151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/>
                                <w:szCs w:val="21"/>
                              </w:rPr>
                              <w:t>XXXXX</w:t>
                            </w:r>
                          </w:p>
                        </w:tc>
                        <w:tc>
                          <w:tcPr>
                            <w:tcW w:w="676" w:type="dxa"/>
                          </w:tcPr>
                          <w:p w:rsidR="00A87735" w:rsidRPr="00EA0915" w:rsidRDefault="00A87735" w:rsidP="00EA0915">
                            <w:pPr>
                              <w:snapToGrid w:val="0"/>
                              <w:spacing w:line="440" w:lineRule="atLeast"/>
                              <w:jc w:val="center"/>
                              <w:rPr>
                                <w:rFonts w:ascii="微软雅黑" w:eastAsia="微软雅黑" w:hAnsi="微软雅黑"/>
                                <w:color w:val="000000"/>
                              </w:rPr>
                            </w:pPr>
                            <w:r w:rsidRPr="00EA0915">
                              <w:rPr>
                                <w:rFonts w:ascii="微软雅黑" w:eastAsia="微软雅黑" w:hAnsi="微软雅黑" w:hint="eastAsia"/>
                                <w:color w:val="000000"/>
                                <w:szCs w:val="21"/>
                              </w:rPr>
                              <w:t>邮箱</w:t>
                            </w:r>
                          </w:p>
                        </w:tc>
                        <w:tc>
                          <w:tcPr>
                            <w:tcW w:w="2639" w:type="dxa"/>
                          </w:tcPr>
                          <w:p w:rsidR="00A87735" w:rsidRPr="00EA0915" w:rsidRDefault="00A87735" w:rsidP="00EA0915">
                            <w:pPr>
                              <w:pStyle w:val="ListParagraph"/>
                              <w:snapToGrid w:val="0"/>
                              <w:spacing w:line="440" w:lineRule="atLeast"/>
                              <w:ind w:firstLineChars="0" w:firstLine="0"/>
                              <w:jc w:val="left"/>
                              <w:textAlignment w:val="baseline"/>
                              <w:rPr>
                                <w:rFonts w:ascii="微软雅黑" w:eastAsia="微软雅黑" w:hAnsi="微软雅黑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000000"/>
                                <w:szCs w:val="21"/>
                              </w:rPr>
                              <w:t>XXX</w:t>
                            </w:r>
                            <w:r w:rsidRPr="00EA0915">
                              <w:rPr>
                                <w:rFonts w:ascii="微软雅黑" w:eastAsia="微软雅黑" w:hAnsi="微软雅黑"/>
                                <w:color w:val="000000"/>
                                <w:szCs w:val="21"/>
                              </w:rPr>
                              <w:t>@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/>
                                <w:szCs w:val="21"/>
                              </w:rPr>
                              <w:t>XX</w:t>
                            </w:r>
                            <w:r w:rsidRPr="00EA0915">
                              <w:rPr>
                                <w:rFonts w:ascii="微软雅黑" w:eastAsia="微软雅黑" w:hAnsi="微软雅黑"/>
                                <w:color w:val="000000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/>
                                <w:szCs w:val="21"/>
                              </w:rPr>
                              <w:t>XXX</w:t>
                            </w:r>
                          </w:p>
                        </w:tc>
                      </w:tr>
                    </w:tbl>
                    <w:p w:rsidR="00A87735" w:rsidRPr="00EA0915" w:rsidRDefault="00A87735" w:rsidP="00C107D3">
                      <w:pPr>
                        <w:snapToGrid w:val="0"/>
                        <w:spacing w:line="440" w:lineRule="atLeast"/>
                        <w:rPr>
                          <w:rFonts w:ascii="Verdana" w:eastAsia="微软雅黑" w:hAnsi="Verdana"/>
                          <w:color w:val="000000"/>
                        </w:rPr>
                      </w:pPr>
                    </w:p>
                  </w:txbxContent>
                </v:textbox>
              </v:roundrect>
              <v:roundrect id="圆角矩形 8" o:spid="_x0000_s1050" style="position:absolute;top:9431;width:57721;height:6389;visibility:visible;v-text-anchor:middle" arcsize="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jTc74A&#10;AADaAAAADwAAAGRycy9kb3ducmV2LnhtbERPy4rCMBTdC/5DuMJsZEwcQaRjFB84CK5sXbi8NHfa&#10;Ms1NSaJ2/t4sBJeH816ue9uKO/nQONYwnSgQxKUzDVcaLsXhcwEiRGSDrWPS8E8B1qvhYImZcQ8+&#10;0z2PlUghHDLUUMfYZVKGsiaLYeI64sT9Om8xJugraTw+Urht5ZdSc2mx4dRQY0e7msq//GY1VGon&#10;i/zEs+P19BP2ymy9HPdaf4z6zTeISH18i1/uo9GQtqYr6QbI1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EY03O+AAAA2gAAAA8AAAAAAAAAAAAAAAAAmAIAAGRycy9kb3ducmV2&#10;LnhtbFBLBQYAAAAABAAEAPUAAACDAwAAAAA=&#10;" strokecolor="#bfbfbf" strokeweight="8.75pt">
                <v:textbox style="mso-next-textbox:#圆角矩形 8">
                  <w:txbxContent>
                    <w:p w:rsidR="00A87735" w:rsidRPr="00EA0915" w:rsidRDefault="00A87735" w:rsidP="00AE7DB0">
                      <w:pPr>
                        <w:snapToGrid w:val="0"/>
                        <w:spacing w:line="440" w:lineRule="exact"/>
                        <w:ind w:leftChars="200" w:left="31680"/>
                        <w:jc w:val="left"/>
                        <w:rPr>
                          <w:rFonts w:ascii="Verdana" w:eastAsia="微软雅黑" w:hAnsi="Verdana"/>
                          <w:color w:val="000000"/>
                        </w:rPr>
                      </w:pPr>
                      <w:r w:rsidRPr="00EA0915">
                        <w:rPr>
                          <w:rFonts w:ascii="Verdana" w:eastAsia="微软雅黑" w:hAnsi="Verdana" w:hint="eastAsia"/>
                          <w:color w:val="000000"/>
                        </w:rPr>
                        <w:t>专业课平均成绩第</w:t>
                      </w:r>
                      <w:r>
                        <w:rPr>
                          <w:rFonts w:ascii="Verdana" w:eastAsia="微软雅黑" w:hAnsi="Verdana"/>
                          <w:color w:val="000000"/>
                        </w:rPr>
                        <w:t>X</w:t>
                      </w:r>
                      <w:r w:rsidRPr="00EA0915">
                        <w:rPr>
                          <w:rFonts w:ascii="Verdana" w:eastAsia="微软雅黑" w:hAnsi="Verdana" w:hint="eastAsia"/>
                          <w:color w:val="000000"/>
                        </w:rPr>
                        <w:t>，</w:t>
                      </w:r>
                      <w:r>
                        <w:rPr>
                          <w:rFonts w:ascii="Verdana" w:eastAsia="微软雅黑" w:hAnsi="Verdana"/>
                          <w:color w:val="000000"/>
                        </w:rPr>
                        <w:t>XXXX</w:t>
                      </w:r>
                      <w:r w:rsidRPr="00EA0915">
                        <w:rPr>
                          <w:rFonts w:ascii="Verdana" w:eastAsia="微软雅黑" w:hAnsi="Verdana" w:hint="eastAsia"/>
                          <w:color w:val="000000"/>
                        </w:rPr>
                        <w:t>，已保研</w:t>
                      </w:r>
                    </w:p>
                  </w:txbxContent>
                </v:textbox>
              </v:roundrect>
              <v:roundrect id="圆角矩形 9" o:spid="_x0000_s1051" style="position:absolute;top:15954;width:57721;height:8293;visibility:visible;v-text-anchor:middle" arcsize="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R26MMA&#10;AADaAAAADwAAAGRycy9kb3ducmV2LnhtbESPQWvCQBSE70L/w/IKvYjuaqHU6Ca0SovgyaQHj4/s&#10;Mwlm34bdVdN/3y0Uehxm5htmU4y2FzfyoXOsYTFXIIhrZzpuNHxVH7NXECEiG+wdk4ZvClDkD5MN&#10;Zsbd+Ui3MjYiQThkqKGNccikDHVLFsPcDcTJOztvMSbpG2k83hPc9nKp1Iu02HFaaHGgbUv1pbxa&#10;DY3ayqo88PP+dPgMO2XevZyOWj89jm9rEJHG+B/+a++NhhX8Xkk3QO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lR26MMAAADaAAAADwAAAAAAAAAAAAAAAACYAgAAZHJzL2Rv&#10;d25yZXYueG1sUEsFBgAAAAAEAAQA9QAAAIgDAAAAAA==&#10;" strokecolor="#bfbfbf" strokeweight="8.75pt">
                <v:textbox style="mso-next-textbox:#圆角矩形 9">
                  <w:txbxContent>
                    <w:p w:rsidR="00A87735" w:rsidRPr="00EA0915" w:rsidRDefault="00A87735" w:rsidP="00AE7DB0">
                      <w:pPr>
                        <w:snapToGrid w:val="0"/>
                        <w:spacing w:line="440" w:lineRule="exact"/>
                        <w:ind w:leftChars="200" w:left="31680"/>
                        <w:jc w:val="left"/>
                        <w:rPr>
                          <w:rFonts w:ascii="Verdana" w:eastAsia="微软雅黑" w:hAnsi="Verdana"/>
                          <w:color w:val="000000"/>
                        </w:rPr>
                      </w:pPr>
                      <w:r>
                        <w:rPr>
                          <w:rFonts w:ascii="Verdana" w:eastAsia="微软雅黑" w:hAnsi="Verdana"/>
                          <w:color w:val="000000"/>
                        </w:rPr>
                        <w:t>XX</w:t>
                      </w:r>
                      <w:r w:rsidRPr="00EA0915">
                        <w:rPr>
                          <w:rFonts w:ascii="Verdana" w:eastAsia="微软雅黑" w:hAnsi="Verdana" w:hint="eastAsia"/>
                          <w:color w:val="000000"/>
                        </w:rPr>
                        <w:t>大学</w:t>
                      </w:r>
                      <w:r>
                        <w:rPr>
                          <w:rFonts w:ascii="Verdana" w:eastAsia="微软雅黑" w:hAnsi="Verdana"/>
                          <w:color w:val="000000"/>
                        </w:rPr>
                        <w:t>XX</w:t>
                      </w:r>
                      <w:r w:rsidRPr="00EA0915">
                        <w:rPr>
                          <w:rFonts w:ascii="Verdana" w:eastAsia="微软雅黑" w:hAnsi="Verdana" w:hint="eastAsia"/>
                          <w:color w:val="000000"/>
                        </w:rPr>
                        <w:t>学学士学位</w:t>
                      </w:r>
                    </w:p>
                    <w:p w:rsidR="00A87735" w:rsidRPr="00EA0915" w:rsidRDefault="00A87735" w:rsidP="00AE7DB0">
                      <w:pPr>
                        <w:snapToGrid w:val="0"/>
                        <w:spacing w:line="440" w:lineRule="exact"/>
                        <w:ind w:leftChars="200" w:left="31680"/>
                        <w:jc w:val="left"/>
                        <w:rPr>
                          <w:rFonts w:ascii="Verdana" w:eastAsia="微软雅黑" w:hAnsi="Verdana"/>
                          <w:color w:val="000000"/>
                        </w:rPr>
                      </w:pPr>
                      <w:r>
                        <w:rPr>
                          <w:rFonts w:ascii="Verdana" w:eastAsia="微软雅黑" w:hAnsi="Verdana"/>
                          <w:color w:val="000000"/>
                        </w:rPr>
                        <w:t>XX</w:t>
                      </w:r>
                      <w:r w:rsidRPr="00EA0915">
                        <w:rPr>
                          <w:rFonts w:ascii="Verdana" w:eastAsia="微软雅黑" w:hAnsi="Verdana" w:hint="eastAsia"/>
                          <w:color w:val="000000"/>
                        </w:rPr>
                        <w:t>大学</w:t>
                      </w:r>
                      <w:r>
                        <w:rPr>
                          <w:rFonts w:ascii="Verdana" w:eastAsia="微软雅黑" w:hAnsi="Verdana"/>
                          <w:color w:val="000000"/>
                        </w:rPr>
                        <w:t>XX</w:t>
                      </w:r>
                      <w:r w:rsidRPr="00EA0915">
                        <w:rPr>
                          <w:rFonts w:ascii="Verdana" w:eastAsia="微软雅黑" w:hAnsi="Verdana" w:hint="eastAsia"/>
                          <w:color w:val="000000"/>
                        </w:rPr>
                        <w:t>辅修学位</w:t>
                      </w:r>
                    </w:p>
                  </w:txbxContent>
                </v:textbox>
              </v:roundrect>
              <v:roundrect id="圆角矩形 12" o:spid="_x0000_s1052" style="position:absolute;top:24438;width:57721;height:30774;visibility:visible;v-text-anchor:middle" arcsize="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zubsEA&#10;AADbAAAADwAAAGRycy9kb3ducmV2LnhtbERPTWvCQBC9C/0PyxR6EbPbFESiq7SWSsCTSQ89Dtlp&#10;EpqdDbtbTf+9WxC8zeN9zmY32UGcyYfesYbnTIEgbpzpudXwWX8sViBCRDY4OCYNfxRgt32YbbAw&#10;7sInOlexFSmEQ4EauhjHQsrQdGQxZG4kTty38xZjgr6VxuMlhdtB5kotpcWeU0OHI+07an6qX6uh&#10;VXtZV0d+Kb+Oh/CuzJuX80nrp8fpdQ0i0hTv4pu7NGl+Dv+/pAPk9g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587m7BAAAA2wAAAA8AAAAAAAAAAAAAAAAAmAIAAGRycy9kb3du&#10;cmV2LnhtbFBLBQYAAAAABAAEAPUAAACGAwAAAAA=&#10;" strokecolor="#bfbfbf" strokeweight="8.75pt">
                <v:textbox style="mso-next-textbox:#圆角矩形 12">
                  <w:txbxContent>
                    <w:p w:rsidR="00A87735" w:rsidRPr="00EA0915" w:rsidRDefault="00A87735" w:rsidP="00594C02">
                      <w:pPr>
                        <w:snapToGrid w:val="0"/>
                        <w:spacing w:line="440" w:lineRule="exact"/>
                        <w:jc w:val="left"/>
                        <w:rPr>
                          <w:rFonts w:ascii="Verdana" w:eastAsia="微软雅黑" w:hAnsi="Verdana"/>
                          <w:color w:val="000000"/>
                          <w:szCs w:val="21"/>
                        </w:rPr>
                      </w:pPr>
                      <w:r w:rsidRPr="00EA0915">
                        <w:rPr>
                          <w:rFonts w:ascii="Verdana" w:eastAsia="微软雅黑" w:hAnsi="Verdana" w:cs="Verdana"/>
                          <w:color w:val="000000"/>
                          <w:szCs w:val="21"/>
                        </w:rPr>
                        <w:t></w:t>
                      </w:r>
                      <w:r w:rsidRPr="00EA0915">
                        <w:rPr>
                          <w:rFonts w:ascii="Verdana" w:eastAsia="微软雅黑" w:hAnsi="Verdana"/>
                          <w:color w:val="000000"/>
                          <w:szCs w:val="21"/>
                        </w:rPr>
                        <w:tab/>
                      </w:r>
                    </w:p>
                    <w:p w:rsidR="00A87735" w:rsidRPr="00EA0915" w:rsidRDefault="00A87735" w:rsidP="005976F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napToGrid w:val="0"/>
                        <w:spacing w:line="440" w:lineRule="exact"/>
                        <w:ind w:firstLineChars="0"/>
                        <w:jc w:val="left"/>
                        <w:rPr>
                          <w:rFonts w:ascii="Verdana" w:eastAsia="微软雅黑" w:hAnsi="Verdana"/>
                          <w:color w:val="000000"/>
                          <w:szCs w:val="21"/>
                        </w:rPr>
                      </w:pPr>
                      <w:r w:rsidRPr="00EA0915">
                        <w:rPr>
                          <w:rFonts w:ascii="Verdana" w:eastAsia="微软雅黑" w:hAnsi="Verdana"/>
                          <w:color w:val="000000"/>
                          <w:szCs w:val="21"/>
                        </w:rPr>
                        <w:t>2008</w:t>
                      </w:r>
                      <w:r>
                        <w:rPr>
                          <w:rFonts w:ascii="Verdana" w:eastAsia="微软雅黑" w:hAnsi="Verdana"/>
                          <w:color w:val="000000"/>
                          <w:szCs w:val="21"/>
                        </w:rPr>
                        <w:t>XX</w:t>
                      </w:r>
                      <w:r w:rsidRPr="00EA0915">
                        <w:rPr>
                          <w:rFonts w:ascii="Verdana" w:eastAsia="微软雅黑" w:hAnsi="Verdana" w:hint="eastAsia"/>
                          <w:color w:val="000000"/>
                          <w:szCs w:val="21"/>
                        </w:rPr>
                        <w:t>大学</w:t>
                      </w:r>
                      <w:r>
                        <w:rPr>
                          <w:rFonts w:ascii="Verdana" w:eastAsia="微软雅黑" w:hAnsi="Verdana"/>
                          <w:color w:val="000000"/>
                          <w:szCs w:val="21"/>
                        </w:rPr>
                        <w:t>XXXX</w:t>
                      </w:r>
                      <w:r w:rsidRPr="00EA0915">
                        <w:rPr>
                          <w:rFonts w:ascii="Verdana" w:eastAsia="微软雅黑" w:hAnsi="Verdana" w:hint="eastAsia"/>
                          <w:color w:val="000000"/>
                          <w:szCs w:val="21"/>
                        </w:rPr>
                        <w:t>部副部长、</w:t>
                      </w:r>
                      <w:r w:rsidRPr="00EA0915">
                        <w:rPr>
                          <w:rFonts w:ascii="Verdana" w:eastAsia="微软雅黑" w:hAnsi="Verdana"/>
                          <w:color w:val="000000"/>
                          <w:szCs w:val="21"/>
                        </w:rPr>
                        <w:t>2009</w:t>
                      </w:r>
                      <w:r w:rsidRPr="00EA0915">
                        <w:rPr>
                          <w:rFonts w:ascii="Verdana" w:eastAsia="微软雅黑" w:hAnsi="Verdana" w:hint="eastAsia"/>
                          <w:color w:val="000000"/>
                          <w:szCs w:val="21"/>
                        </w:rPr>
                        <w:t>大学生</w:t>
                      </w:r>
                      <w:r>
                        <w:rPr>
                          <w:rFonts w:ascii="Verdana" w:eastAsia="微软雅黑" w:hAnsi="Verdana"/>
                          <w:color w:val="000000"/>
                          <w:szCs w:val="21"/>
                        </w:rPr>
                        <w:t>XX</w:t>
                      </w:r>
                      <w:r w:rsidRPr="00EA0915">
                        <w:rPr>
                          <w:rFonts w:ascii="Verdana" w:eastAsia="微软雅黑" w:hAnsi="Verdana" w:hint="eastAsia"/>
                          <w:color w:val="000000"/>
                          <w:szCs w:val="21"/>
                        </w:rPr>
                        <w:t>协会宣传部副部长</w:t>
                      </w:r>
                    </w:p>
                    <w:p w:rsidR="00A87735" w:rsidRPr="00EA0915" w:rsidRDefault="00A87735" w:rsidP="00AE7DB0">
                      <w:pPr>
                        <w:snapToGrid w:val="0"/>
                        <w:spacing w:line="440" w:lineRule="exact"/>
                        <w:ind w:leftChars="200" w:left="31680"/>
                        <w:jc w:val="left"/>
                        <w:rPr>
                          <w:rFonts w:ascii="Verdana" w:eastAsia="微软雅黑" w:hAnsi="Verdana"/>
                          <w:color w:val="000000"/>
                          <w:szCs w:val="21"/>
                        </w:rPr>
                      </w:pPr>
                      <w:r w:rsidRPr="00EA0915">
                        <w:rPr>
                          <w:rFonts w:ascii="Verdana" w:eastAsia="微软雅黑" w:hAnsi="Verdana" w:hint="eastAsia"/>
                          <w:color w:val="000000"/>
                          <w:szCs w:val="21"/>
                        </w:rPr>
                        <w:t>参加多次校级活动，负责活动策划与宣传海报和喷绘设计工作，包括</w:t>
                      </w:r>
                      <w:r w:rsidRPr="00EA0915">
                        <w:rPr>
                          <w:rFonts w:ascii="Verdana" w:eastAsia="微软雅黑" w:hAnsi="Verdana"/>
                          <w:color w:val="000000"/>
                          <w:szCs w:val="21"/>
                        </w:rPr>
                        <w:t xml:space="preserve"> </w:t>
                      </w:r>
                      <w:r w:rsidRPr="00EA0915">
                        <w:rPr>
                          <w:rFonts w:ascii="Verdana" w:eastAsia="微软雅黑" w:hAnsi="Verdana" w:hint="eastAsia"/>
                          <w:color w:val="000000"/>
                          <w:szCs w:val="21"/>
                        </w:rPr>
                        <w:t>“</w:t>
                      </w:r>
                      <w:r>
                        <w:rPr>
                          <w:rFonts w:ascii="Verdana" w:eastAsia="微软雅黑" w:hAnsi="Verdana"/>
                          <w:color w:val="000000"/>
                          <w:szCs w:val="21"/>
                        </w:rPr>
                        <w:t>XX</w:t>
                      </w:r>
                      <w:r w:rsidRPr="00EA0915">
                        <w:rPr>
                          <w:rFonts w:ascii="Verdana" w:eastAsia="微软雅黑" w:hAnsi="Verdana" w:hint="eastAsia"/>
                          <w:color w:val="000000"/>
                          <w:szCs w:val="21"/>
                        </w:rPr>
                        <w:t>大学第三届</w:t>
                      </w:r>
                      <w:r>
                        <w:rPr>
                          <w:rFonts w:ascii="Verdana" w:eastAsia="微软雅黑" w:hAnsi="Verdana"/>
                          <w:color w:val="000000"/>
                          <w:szCs w:val="21"/>
                        </w:rPr>
                        <w:t>XXX</w:t>
                      </w:r>
                      <w:r w:rsidRPr="00EA0915">
                        <w:rPr>
                          <w:rFonts w:ascii="Verdana" w:eastAsia="微软雅黑" w:hAnsi="Verdana" w:hint="eastAsia"/>
                          <w:color w:val="000000"/>
                          <w:szCs w:val="21"/>
                        </w:rPr>
                        <w:t>文化节”、“</w:t>
                      </w:r>
                      <w:r>
                        <w:rPr>
                          <w:rFonts w:ascii="Verdana" w:eastAsia="微软雅黑" w:hAnsi="Verdana"/>
                          <w:color w:val="000000"/>
                          <w:szCs w:val="21"/>
                        </w:rPr>
                        <w:t>XXX</w:t>
                      </w:r>
                      <w:r w:rsidRPr="00EA0915">
                        <w:rPr>
                          <w:rFonts w:ascii="Verdana" w:eastAsia="微软雅黑" w:hAnsi="Verdana" w:hint="eastAsia"/>
                          <w:color w:val="000000"/>
                          <w:szCs w:val="21"/>
                        </w:rPr>
                        <w:t>”、“</w:t>
                      </w:r>
                      <w:r>
                        <w:rPr>
                          <w:rFonts w:ascii="Verdana" w:eastAsia="微软雅黑" w:hAnsi="Verdana"/>
                          <w:color w:val="000000"/>
                          <w:szCs w:val="21"/>
                        </w:rPr>
                        <w:t>XXX</w:t>
                      </w:r>
                      <w:r w:rsidRPr="00EA0915">
                        <w:rPr>
                          <w:rFonts w:ascii="Verdana" w:eastAsia="微软雅黑" w:hAnsi="Verdana" w:hint="eastAsia"/>
                          <w:color w:val="000000"/>
                          <w:szCs w:val="21"/>
                        </w:rPr>
                        <w:t>”公益募捐等；</w:t>
                      </w:r>
                    </w:p>
                    <w:p w:rsidR="00A87735" w:rsidRPr="00EA0915" w:rsidRDefault="00A87735" w:rsidP="005976F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napToGrid w:val="0"/>
                        <w:spacing w:line="440" w:lineRule="exact"/>
                        <w:ind w:firstLineChars="0"/>
                        <w:jc w:val="left"/>
                        <w:rPr>
                          <w:rFonts w:ascii="Verdana" w:eastAsia="微软雅黑" w:hAnsi="Verdana"/>
                          <w:color w:val="000000"/>
                          <w:szCs w:val="21"/>
                        </w:rPr>
                      </w:pPr>
                      <w:r w:rsidRPr="00EA0915">
                        <w:rPr>
                          <w:rFonts w:ascii="Verdana" w:eastAsia="微软雅黑" w:hAnsi="Verdana"/>
                          <w:color w:val="000000"/>
                          <w:szCs w:val="21"/>
                        </w:rPr>
                        <w:t>2010</w:t>
                      </w:r>
                      <w:r w:rsidRPr="00EA0915">
                        <w:rPr>
                          <w:rFonts w:ascii="Verdana" w:eastAsia="微软雅黑" w:hAnsi="Verdana" w:hint="eastAsia"/>
                          <w:color w:val="000000"/>
                          <w:szCs w:val="21"/>
                        </w:rPr>
                        <w:t>年</w:t>
                      </w:r>
                      <w:r w:rsidRPr="00EA0915">
                        <w:rPr>
                          <w:rFonts w:ascii="Verdana" w:eastAsia="微软雅黑" w:hAnsi="Verdana"/>
                          <w:color w:val="000000"/>
                          <w:szCs w:val="21"/>
                        </w:rPr>
                        <w:t>3</w:t>
                      </w:r>
                      <w:r w:rsidRPr="00EA0915">
                        <w:rPr>
                          <w:rFonts w:ascii="Verdana" w:eastAsia="微软雅黑" w:hAnsi="Verdana" w:hint="eastAsia"/>
                          <w:color w:val="000000"/>
                          <w:szCs w:val="21"/>
                        </w:rPr>
                        <w:t>月至</w:t>
                      </w:r>
                      <w:r w:rsidRPr="00EA0915">
                        <w:rPr>
                          <w:rFonts w:ascii="Verdana" w:eastAsia="微软雅黑" w:hAnsi="Verdana"/>
                          <w:color w:val="000000"/>
                          <w:szCs w:val="21"/>
                        </w:rPr>
                        <w:t>6</w:t>
                      </w:r>
                      <w:r w:rsidRPr="00EA0915">
                        <w:rPr>
                          <w:rFonts w:ascii="Verdana" w:eastAsia="微软雅黑" w:hAnsi="Verdana" w:hint="eastAsia"/>
                          <w:color w:val="000000"/>
                          <w:szCs w:val="21"/>
                        </w:rPr>
                        <w:t>月</w:t>
                      </w:r>
                      <w:r>
                        <w:rPr>
                          <w:rFonts w:ascii="Verdana" w:eastAsia="微软雅黑" w:hAnsi="Verdana"/>
                          <w:color w:val="000000"/>
                          <w:szCs w:val="21"/>
                        </w:rPr>
                        <w:t>XXXX</w:t>
                      </w:r>
                      <w:r w:rsidRPr="00EA0915">
                        <w:rPr>
                          <w:rFonts w:ascii="Verdana" w:eastAsia="微软雅黑" w:hAnsi="Verdana" w:hint="eastAsia"/>
                          <w:color w:val="000000"/>
                          <w:szCs w:val="21"/>
                        </w:rPr>
                        <w:t>实习生</w:t>
                      </w:r>
                    </w:p>
                    <w:p w:rsidR="00A87735" w:rsidRPr="00EA0915" w:rsidRDefault="00A87735" w:rsidP="00AE7DB0">
                      <w:pPr>
                        <w:snapToGrid w:val="0"/>
                        <w:spacing w:line="440" w:lineRule="exact"/>
                        <w:ind w:leftChars="200" w:left="31680"/>
                        <w:jc w:val="left"/>
                        <w:rPr>
                          <w:rFonts w:ascii="Verdana" w:eastAsia="微软雅黑" w:hAnsi="Verdana"/>
                          <w:color w:val="000000"/>
                          <w:szCs w:val="21"/>
                        </w:rPr>
                      </w:pPr>
                      <w:r w:rsidRPr="00EA0915">
                        <w:rPr>
                          <w:rFonts w:ascii="Verdana" w:eastAsia="微软雅黑" w:hAnsi="Verdana" w:hint="eastAsia"/>
                          <w:color w:val="000000"/>
                          <w:szCs w:val="21"/>
                        </w:rPr>
                        <w:t>完成多份策划大纲、专题稿件以及针对不同客户的营销推广方案，包括：</w:t>
                      </w:r>
                      <w:r>
                        <w:rPr>
                          <w:rFonts w:ascii="Verdana" w:eastAsia="微软雅黑" w:hAnsi="Verdana"/>
                          <w:color w:val="000000"/>
                          <w:szCs w:val="21"/>
                        </w:rPr>
                        <w:t>XXXXX</w:t>
                      </w:r>
                      <w:r w:rsidRPr="00EA0915">
                        <w:rPr>
                          <w:rFonts w:ascii="Verdana" w:eastAsia="微软雅黑" w:hAnsi="Verdana" w:hint="eastAsia"/>
                          <w:color w:val="000000"/>
                          <w:szCs w:val="21"/>
                        </w:rPr>
                        <w:t>等。</w:t>
                      </w:r>
                    </w:p>
                    <w:p w:rsidR="00A87735" w:rsidRPr="00EA0915" w:rsidRDefault="00A87735" w:rsidP="005976F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napToGrid w:val="0"/>
                        <w:spacing w:line="440" w:lineRule="exact"/>
                        <w:ind w:firstLineChars="0"/>
                        <w:jc w:val="left"/>
                        <w:rPr>
                          <w:rFonts w:ascii="Verdana" w:eastAsia="微软雅黑" w:hAnsi="Verdana"/>
                          <w:color w:val="000000"/>
                          <w:szCs w:val="21"/>
                        </w:rPr>
                      </w:pPr>
                      <w:r w:rsidRPr="00EA0915">
                        <w:rPr>
                          <w:rFonts w:ascii="Verdana" w:eastAsia="微软雅黑" w:hAnsi="Verdana"/>
                          <w:color w:val="000000"/>
                          <w:szCs w:val="21"/>
                        </w:rPr>
                        <w:t>2010</w:t>
                      </w:r>
                      <w:r w:rsidRPr="00EA0915">
                        <w:rPr>
                          <w:rFonts w:ascii="Verdana" w:eastAsia="微软雅黑" w:hAnsi="Verdana" w:hint="eastAsia"/>
                          <w:color w:val="000000"/>
                          <w:szCs w:val="21"/>
                        </w:rPr>
                        <w:t>年</w:t>
                      </w:r>
                      <w:r w:rsidRPr="00EA0915">
                        <w:rPr>
                          <w:rFonts w:ascii="Verdana" w:eastAsia="微软雅黑" w:hAnsi="Verdana"/>
                          <w:color w:val="000000"/>
                          <w:szCs w:val="21"/>
                        </w:rPr>
                        <w:t>9</w:t>
                      </w:r>
                      <w:r w:rsidRPr="00EA0915">
                        <w:rPr>
                          <w:rFonts w:ascii="Verdana" w:eastAsia="微软雅黑" w:hAnsi="Verdana" w:hint="eastAsia"/>
                          <w:color w:val="000000"/>
                          <w:szCs w:val="21"/>
                        </w:rPr>
                        <w:t>月至</w:t>
                      </w:r>
                      <w:r w:rsidRPr="00EA0915">
                        <w:rPr>
                          <w:rFonts w:ascii="Verdana" w:eastAsia="微软雅黑" w:hAnsi="Verdana"/>
                          <w:color w:val="000000"/>
                          <w:szCs w:val="21"/>
                        </w:rPr>
                        <w:t>12</w:t>
                      </w:r>
                      <w:r w:rsidRPr="00EA0915">
                        <w:rPr>
                          <w:rFonts w:ascii="Verdana" w:eastAsia="微软雅黑" w:hAnsi="Verdana" w:hint="eastAsia"/>
                          <w:color w:val="000000"/>
                          <w:szCs w:val="21"/>
                        </w:rPr>
                        <w:t>月，赴</w:t>
                      </w:r>
                      <w:r>
                        <w:rPr>
                          <w:rFonts w:ascii="Verdana" w:eastAsia="微软雅黑" w:hAnsi="Verdana"/>
                          <w:color w:val="000000"/>
                          <w:szCs w:val="21"/>
                        </w:rPr>
                        <w:t>XXX</w:t>
                      </w:r>
                      <w:r w:rsidRPr="00EA0915">
                        <w:rPr>
                          <w:rFonts w:ascii="Verdana" w:eastAsia="微软雅黑" w:hAnsi="Verdana" w:hint="eastAsia"/>
                          <w:color w:val="000000"/>
                          <w:szCs w:val="21"/>
                        </w:rPr>
                        <w:t>大学交流一学期</w:t>
                      </w:r>
                    </w:p>
                    <w:p w:rsidR="00A87735" w:rsidRPr="00EA0915" w:rsidRDefault="00A87735" w:rsidP="00AE7DB0">
                      <w:pPr>
                        <w:snapToGrid w:val="0"/>
                        <w:spacing w:line="440" w:lineRule="exact"/>
                        <w:ind w:leftChars="200" w:left="31680"/>
                        <w:jc w:val="left"/>
                        <w:rPr>
                          <w:rFonts w:ascii="Verdana" w:eastAsia="微软雅黑" w:hAnsi="Verdana"/>
                          <w:color w:val="000000"/>
                        </w:rPr>
                      </w:pPr>
                      <w:r w:rsidRPr="00EA0915">
                        <w:rPr>
                          <w:rFonts w:ascii="Verdana" w:eastAsia="微软雅黑" w:hAnsi="Verdana" w:hint="eastAsia"/>
                          <w:color w:val="000000"/>
                          <w:szCs w:val="21"/>
                        </w:rPr>
                        <w:t>适应全英语教学环境，结交了来自世界各国的交流生以及</w:t>
                      </w:r>
                      <w:r>
                        <w:rPr>
                          <w:rFonts w:ascii="Verdana" w:eastAsia="微软雅黑" w:hAnsi="Verdana"/>
                          <w:color w:val="000000"/>
                          <w:szCs w:val="21"/>
                        </w:rPr>
                        <w:t>XX</w:t>
                      </w:r>
                      <w:r w:rsidRPr="00EA0915">
                        <w:rPr>
                          <w:rFonts w:ascii="Verdana" w:eastAsia="微软雅黑" w:hAnsi="Verdana" w:hint="eastAsia"/>
                          <w:color w:val="000000"/>
                          <w:szCs w:val="21"/>
                        </w:rPr>
                        <w:t>本地学生，全面提高了自己的运用英语、适应环境，独立思考的各方面能力。</w:t>
                      </w:r>
                    </w:p>
                  </w:txbxContent>
                </v:textbox>
              </v:roundrect>
              <v:roundrect id="圆角矩形 13" o:spid="_x0000_s1053" style="position:absolute;top:55460;width:57721;height:19794;visibility:visible;v-text-anchor:middle" arcsize="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BL9b8A&#10;AADbAAAADwAAAGRycy9kb3ducmV2LnhtbERPTYvCMBC9C/sfwix4EU1UEKlG2XVZETxZ97DHoRnb&#10;YjMpSdT6740geJvH+5zlurONuJIPtWMN45ECQVw4U3Op4e/4O5yDCBHZYOOYNNwpwHr10VtiZtyN&#10;D3TNYylSCIcMNVQxtpmUoajIYhi5ljhxJ+ctxgR9KY3HWwq3jZwoNZMWa04NFba0qag45xeroVQb&#10;ecz3PN3977fhR5lvLwed1v3P7msBIlIX3+KXe2fS/Ck8f0kHyN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hMEv1vwAAANsAAAAPAAAAAAAAAAAAAAAAAJgCAABkcnMvZG93bnJl&#10;di54bWxQSwUGAAAAAAQABAD1AAAAhAMAAAAA&#10;" strokecolor="#bfbfbf" strokeweight="8.75pt">
                <v:textbox style="mso-next-textbox:#圆角矩形 13">
                  <w:txbxContent>
                    <w:p w:rsidR="00A87735" w:rsidRPr="00EA0915" w:rsidRDefault="00A87735" w:rsidP="00594C02">
                      <w:pPr>
                        <w:snapToGrid w:val="0"/>
                        <w:spacing w:line="440" w:lineRule="exact"/>
                        <w:jc w:val="left"/>
                        <w:rPr>
                          <w:rFonts w:ascii="Verdana" w:eastAsia="微软雅黑" w:hAnsi="Verdana"/>
                          <w:color w:val="000000"/>
                        </w:rPr>
                      </w:pPr>
                    </w:p>
                    <w:p w:rsidR="00A87735" w:rsidRPr="00EA0915" w:rsidRDefault="00A87735" w:rsidP="00594C02">
                      <w:pPr>
                        <w:snapToGrid w:val="0"/>
                        <w:spacing w:line="440" w:lineRule="exact"/>
                        <w:jc w:val="left"/>
                        <w:rPr>
                          <w:rFonts w:ascii="Verdana" w:eastAsia="微软雅黑" w:hAnsi="Verdana"/>
                          <w:color w:val="000000"/>
                        </w:rPr>
                      </w:pPr>
                      <w:r w:rsidRPr="00EA0915">
                        <w:rPr>
                          <w:rFonts w:ascii="Verdana" w:eastAsia="微软雅黑" w:hAnsi="Verdana" w:cs="Verdana"/>
                          <w:color w:val="000000"/>
                        </w:rPr>
                        <w:t></w:t>
                      </w:r>
                      <w:r w:rsidRPr="00EA0915">
                        <w:rPr>
                          <w:rFonts w:ascii="Verdana" w:eastAsia="微软雅黑" w:hAnsi="Verdana"/>
                          <w:color w:val="000000"/>
                        </w:rPr>
                        <w:tab/>
                      </w:r>
                      <w:r w:rsidRPr="00EA0915">
                        <w:rPr>
                          <w:rFonts w:ascii="Verdana" w:eastAsia="微软雅黑" w:hAnsi="Verdana" w:hint="eastAsia"/>
                          <w:color w:val="000000"/>
                        </w:rPr>
                        <w:t>电脑：</w:t>
                      </w:r>
                      <w:r w:rsidRPr="00EA0915">
                        <w:rPr>
                          <w:rFonts w:ascii="Verdana" w:eastAsia="微软雅黑" w:hAnsi="Verdana"/>
                          <w:color w:val="000000"/>
                        </w:rPr>
                        <w:t>Word</w:t>
                      </w:r>
                      <w:r w:rsidRPr="00EA0915">
                        <w:rPr>
                          <w:rFonts w:ascii="Verdana" w:eastAsia="微软雅黑" w:hAnsi="Verdana" w:hint="eastAsia"/>
                          <w:color w:val="000000"/>
                        </w:rPr>
                        <w:t>、</w:t>
                      </w:r>
                      <w:r w:rsidRPr="00EA0915">
                        <w:rPr>
                          <w:rFonts w:ascii="Verdana" w:eastAsia="微软雅黑" w:hAnsi="Verdana"/>
                          <w:color w:val="000000"/>
                        </w:rPr>
                        <w:t>PPT</w:t>
                      </w:r>
                      <w:r w:rsidRPr="00EA0915">
                        <w:rPr>
                          <w:rFonts w:ascii="Verdana" w:eastAsia="微软雅黑" w:hAnsi="Verdana" w:hint="eastAsia"/>
                          <w:color w:val="000000"/>
                        </w:rPr>
                        <w:t>、</w:t>
                      </w:r>
                      <w:r w:rsidRPr="00EA0915">
                        <w:rPr>
                          <w:rFonts w:ascii="Verdana" w:eastAsia="微软雅黑" w:hAnsi="Verdana"/>
                          <w:color w:val="000000"/>
                        </w:rPr>
                        <w:t>Excel</w:t>
                      </w:r>
                      <w:r w:rsidRPr="00EA0915">
                        <w:rPr>
                          <w:rFonts w:ascii="Verdana" w:eastAsia="微软雅黑" w:hAnsi="Verdana" w:hint="eastAsia"/>
                          <w:color w:val="000000"/>
                        </w:rPr>
                        <w:t>、</w:t>
                      </w:r>
                      <w:r w:rsidRPr="00EA0915">
                        <w:rPr>
                          <w:rFonts w:ascii="Verdana" w:eastAsia="微软雅黑" w:hAnsi="Verdana"/>
                          <w:color w:val="000000"/>
                        </w:rPr>
                        <w:t>SPSS</w:t>
                      </w:r>
                      <w:r w:rsidRPr="00EA0915">
                        <w:rPr>
                          <w:rFonts w:ascii="Verdana" w:eastAsia="微软雅黑" w:hAnsi="Verdana" w:hint="eastAsia"/>
                          <w:color w:val="000000"/>
                        </w:rPr>
                        <w:t>、</w:t>
                      </w:r>
                      <w:r w:rsidRPr="00EA0915">
                        <w:rPr>
                          <w:rFonts w:ascii="Verdana" w:eastAsia="微软雅黑" w:hAnsi="Verdana"/>
                          <w:color w:val="000000"/>
                        </w:rPr>
                        <w:t>Photoshop</w:t>
                      </w:r>
                      <w:r w:rsidRPr="00EA0915">
                        <w:rPr>
                          <w:rFonts w:ascii="Verdana" w:eastAsia="微软雅黑" w:hAnsi="Verdana" w:hint="eastAsia"/>
                          <w:color w:val="000000"/>
                        </w:rPr>
                        <w:t>、</w:t>
                      </w:r>
                      <w:r w:rsidRPr="00EA0915">
                        <w:rPr>
                          <w:rFonts w:ascii="Verdana" w:eastAsia="微软雅黑" w:hAnsi="Verdana"/>
                          <w:color w:val="000000"/>
                        </w:rPr>
                        <w:t>Illustrator</w:t>
                      </w:r>
                    </w:p>
                    <w:p w:rsidR="00A87735" w:rsidRPr="00EA0915" w:rsidRDefault="00A87735" w:rsidP="00594C02">
                      <w:pPr>
                        <w:snapToGrid w:val="0"/>
                        <w:spacing w:line="440" w:lineRule="exact"/>
                        <w:jc w:val="left"/>
                        <w:rPr>
                          <w:rFonts w:ascii="Verdana" w:eastAsia="微软雅黑" w:hAnsi="Verdana"/>
                          <w:color w:val="000000"/>
                        </w:rPr>
                      </w:pPr>
                      <w:r w:rsidRPr="00EA0915">
                        <w:rPr>
                          <w:rFonts w:ascii="Verdana" w:eastAsia="微软雅黑" w:hAnsi="Verdana" w:cs="Verdana"/>
                          <w:color w:val="000000"/>
                        </w:rPr>
                        <w:t></w:t>
                      </w:r>
                      <w:r w:rsidRPr="00EA0915">
                        <w:rPr>
                          <w:rFonts w:ascii="Verdana" w:eastAsia="微软雅黑" w:hAnsi="Verdana"/>
                          <w:color w:val="000000"/>
                        </w:rPr>
                        <w:tab/>
                      </w:r>
                      <w:r w:rsidRPr="00EA0915">
                        <w:rPr>
                          <w:rFonts w:ascii="Verdana" w:eastAsia="微软雅黑" w:hAnsi="Verdana" w:hint="eastAsia"/>
                          <w:color w:val="000000"/>
                        </w:rPr>
                        <w:t>英语：通过大学英语四级、六级、</w:t>
                      </w:r>
                      <w:r>
                        <w:rPr>
                          <w:rFonts w:ascii="Verdana" w:eastAsia="微软雅黑" w:hAnsi="Verdana"/>
                          <w:color w:val="000000"/>
                        </w:rPr>
                        <w:t>XXXXX</w:t>
                      </w:r>
                      <w:r w:rsidRPr="00EA0915">
                        <w:rPr>
                          <w:rFonts w:ascii="Verdana" w:eastAsia="微软雅黑" w:hAnsi="Verdana" w:hint="eastAsia"/>
                          <w:color w:val="000000"/>
                        </w:rPr>
                        <w:t>；</w:t>
                      </w:r>
                    </w:p>
                    <w:p w:rsidR="00A87735" w:rsidRPr="00EA0915" w:rsidRDefault="00A87735" w:rsidP="00594C02">
                      <w:pPr>
                        <w:snapToGrid w:val="0"/>
                        <w:spacing w:line="440" w:lineRule="exact"/>
                        <w:jc w:val="left"/>
                        <w:rPr>
                          <w:rFonts w:ascii="Verdana" w:eastAsia="微软雅黑" w:hAnsi="Verdana"/>
                          <w:color w:val="000000"/>
                        </w:rPr>
                      </w:pPr>
                      <w:r w:rsidRPr="00EA0915">
                        <w:rPr>
                          <w:rFonts w:ascii="Verdana" w:eastAsia="微软雅黑" w:hAnsi="Verdana" w:cs="Verdana"/>
                          <w:color w:val="000000"/>
                        </w:rPr>
                        <w:t></w:t>
                      </w:r>
                      <w:r w:rsidRPr="00EA0915">
                        <w:rPr>
                          <w:rFonts w:ascii="Verdana" w:eastAsia="微软雅黑" w:hAnsi="Verdana"/>
                          <w:color w:val="000000"/>
                        </w:rPr>
                        <w:tab/>
                      </w:r>
                      <w:r w:rsidRPr="00EA0915">
                        <w:rPr>
                          <w:rFonts w:ascii="Verdana" w:eastAsia="微软雅黑" w:hAnsi="Verdana" w:hint="eastAsia"/>
                          <w:color w:val="000000"/>
                        </w:rPr>
                        <w:t>设计：设计软件熟练，可以完成平面、影视多种媒体的设计制作；</w:t>
                      </w:r>
                    </w:p>
                    <w:p w:rsidR="00A87735" w:rsidRPr="00EA0915" w:rsidRDefault="00A87735" w:rsidP="00AE7DB0">
                      <w:pPr>
                        <w:snapToGrid w:val="0"/>
                        <w:spacing w:line="440" w:lineRule="exact"/>
                        <w:ind w:leftChars="200" w:left="31680"/>
                        <w:jc w:val="left"/>
                        <w:rPr>
                          <w:rFonts w:ascii="Verdana" w:eastAsia="微软雅黑" w:hAnsi="Verdana"/>
                          <w:color w:val="000000"/>
                        </w:rPr>
                      </w:pPr>
                      <w:r w:rsidRPr="00EA0915">
                        <w:rPr>
                          <w:rFonts w:ascii="Verdana" w:eastAsia="微软雅黑" w:hAnsi="Verdana" w:hint="eastAsia"/>
                          <w:color w:val="000000"/>
                        </w:rPr>
                        <w:t>策划：文笔扎实，想法创新，参与完成</w:t>
                      </w:r>
                      <w:r>
                        <w:rPr>
                          <w:rFonts w:ascii="Verdana" w:eastAsia="微软雅黑" w:hAnsi="Verdana"/>
                          <w:color w:val="000000"/>
                        </w:rPr>
                        <w:t>XXXX</w:t>
                      </w:r>
                      <w:r w:rsidRPr="00EA0915">
                        <w:rPr>
                          <w:rFonts w:ascii="Verdana" w:eastAsia="微软雅黑" w:hAnsi="Verdana" w:hint="eastAsia"/>
                          <w:color w:val="000000"/>
                        </w:rPr>
                        <w:t>，同时还有多个案例策划经验</w:t>
                      </w:r>
                    </w:p>
                  </w:txbxContent>
                </v:textbox>
              </v:roundrect>
            </v:group>
            <v:roundrect id="圆角矩形 34" o:spid="_x0000_s1054" style="position:absolute;left:-32;top:75343;width:57720;height:22014;visibility:visible;v-text-anchor:middle" arcsize="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yP4cQA&#10;AADbAAAADwAAAGRycy9kb3ducmV2LnhtbESPQWvCQBSE74X+h+UJvRTdtYqU6CZUS4vgyaQHj4/s&#10;Mwlm34bdrab/vlsoeBxm5htmU4y2F1fyoXOsYT5TIIhrZzpuNHxVH9NXECEiG+wdk4YfClDkjw8b&#10;zIy78ZGuZWxEgnDIUEMb45BJGeqWLIaZG4iTd3beYkzSN9J4vCW47eWLUitpseO00OJAu5bqS/lt&#10;NTRqJ6vywIv96fAZ3pXZevk8av00Gd/WICKN8R7+b++NhsUS/r6kHy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Vsj+HEAAAA2wAAAA8AAAAAAAAAAAAAAAAAmAIAAGRycy9k&#10;b3ducmV2LnhtbFBLBQYAAAAABAAEAPUAAACJAwAAAAA=&#10;" strokecolor="#bfbfbf" strokeweight="8.75pt">
              <v:textbox style="mso-next-textbox:#圆角矩形 34">
                <w:txbxContent>
                  <w:p w:rsidR="00A87735" w:rsidRPr="00EA0915" w:rsidRDefault="00A87735" w:rsidP="00594C02">
                    <w:pPr>
                      <w:snapToGrid w:val="0"/>
                      <w:spacing w:line="440" w:lineRule="exact"/>
                      <w:jc w:val="left"/>
                      <w:rPr>
                        <w:rFonts w:ascii="Verdana" w:eastAsia="微软雅黑" w:hAnsi="Verdana"/>
                        <w:color w:val="000000"/>
                        <w:sz w:val="10"/>
                        <w:szCs w:val="10"/>
                      </w:rPr>
                    </w:pPr>
                  </w:p>
                  <w:p w:rsidR="00A87735" w:rsidRPr="00EA0915" w:rsidRDefault="00A87735" w:rsidP="00594C02">
                    <w:pPr>
                      <w:snapToGrid w:val="0"/>
                      <w:spacing w:line="440" w:lineRule="exact"/>
                      <w:jc w:val="left"/>
                      <w:rPr>
                        <w:rFonts w:ascii="Verdana" w:eastAsia="微软雅黑" w:hAnsi="Verdana"/>
                        <w:color w:val="000000"/>
                      </w:rPr>
                    </w:pPr>
                    <w:r w:rsidRPr="00EA0915">
                      <w:rPr>
                        <w:rFonts w:ascii="Verdana" w:eastAsia="微软雅黑" w:hAnsi="Verdana" w:cs="Verdana"/>
                        <w:color w:val="000000"/>
                      </w:rPr>
                      <w:t></w:t>
                    </w:r>
                    <w:r>
                      <w:rPr>
                        <w:rFonts w:ascii="Verdana" w:eastAsia="微软雅黑" w:hAnsi="Verdana" w:cs="Verdana"/>
                        <w:color w:val="000000"/>
                      </w:rPr>
                      <w:t xml:space="preserve">  </w:t>
                    </w:r>
                    <w:r>
                      <w:rPr>
                        <w:rFonts w:ascii="Verdana" w:eastAsia="微软雅黑" w:hAnsi="Verdana"/>
                        <w:color w:val="000000"/>
                      </w:rPr>
                      <w:t>XX</w:t>
                    </w:r>
                    <w:r w:rsidRPr="00EA0915">
                      <w:rPr>
                        <w:rFonts w:ascii="Verdana" w:eastAsia="微软雅黑" w:hAnsi="Verdana" w:hint="eastAsia"/>
                        <w:color w:val="000000"/>
                      </w:rPr>
                      <w:t>奖学金</w:t>
                    </w:r>
                  </w:p>
                  <w:p w:rsidR="00A87735" w:rsidRPr="00EA0915" w:rsidRDefault="00A87735" w:rsidP="00594C02">
                    <w:pPr>
                      <w:snapToGrid w:val="0"/>
                      <w:spacing w:line="440" w:lineRule="exact"/>
                      <w:jc w:val="left"/>
                      <w:rPr>
                        <w:rFonts w:ascii="Verdana" w:eastAsia="微软雅黑" w:hAnsi="Verdana"/>
                        <w:color w:val="000000"/>
                      </w:rPr>
                    </w:pPr>
                    <w:r w:rsidRPr="00EA0915">
                      <w:rPr>
                        <w:rFonts w:ascii="Verdana" w:eastAsia="微软雅黑" w:hAnsi="Verdana" w:cs="Verdana"/>
                        <w:color w:val="000000"/>
                      </w:rPr>
                      <w:t></w:t>
                    </w:r>
                    <w:r w:rsidRPr="00EA0915">
                      <w:rPr>
                        <w:rFonts w:ascii="Verdana" w:eastAsia="微软雅黑" w:hAnsi="Verdana"/>
                        <w:color w:val="000000"/>
                      </w:rPr>
                      <w:tab/>
                    </w:r>
                    <w:r w:rsidRPr="00EA0915">
                      <w:rPr>
                        <w:rFonts w:ascii="Verdana" w:eastAsia="微软雅黑" w:hAnsi="Verdana" w:hint="eastAsia"/>
                        <w:color w:val="000000"/>
                      </w:rPr>
                      <w:t>校级优秀志愿者</w:t>
                    </w:r>
                  </w:p>
                  <w:p w:rsidR="00A87735" w:rsidRPr="00EA0915" w:rsidRDefault="00A87735" w:rsidP="00594C02">
                    <w:pPr>
                      <w:snapToGrid w:val="0"/>
                      <w:spacing w:line="440" w:lineRule="exact"/>
                      <w:jc w:val="left"/>
                      <w:rPr>
                        <w:rFonts w:ascii="Verdana" w:eastAsia="微软雅黑" w:hAnsi="Verdana"/>
                        <w:color w:val="000000"/>
                      </w:rPr>
                    </w:pPr>
                    <w:r w:rsidRPr="00EA0915">
                      <w:rPr>
                        <w:rFonts w:ascii="Verdana" w:eastAsia="微软雅黑" w:hAnsi="Verdana" w:cs="Verdana"/>
                        <w:color w:val="000000"/>
                      </w:rPr>
                      <w:t></w:t>
                    </w:r>
                    <w:r w:rsidRPr="00EA0915">
                      <w:rPr>
                        <w:rFonts w:ascii="Verdana" w:eastAsia="微软雅黑" w:hAnsi="Verdana"/>
                        <w:color w:val="000000"/>
                      </w:rPr>
                      <w:tab/>
                    </w:r>
                    <w:r>
                      <w:rPr>
                        <w:rFonts w:ascii="Verdana" w:eastAsia="微软雅黑" w:hAnsi="Verdana"/>
                        <w:color w:val="000000"/>
                      </w:rPr>
                      <w:t>XXX</w:t>
                    </w:r>
                    <w:r w:rsidRPr="00EA0915">
                      <w:rPr>
                        <w:rFonts w:ascii="Verdana" w:eastAsia="微软雅黑" w:hAnsi="Verdana" w:hint="eastAsia"/>
                        <w:color w:val="000000"/>
                      </w:rPr>
                      <w:t>大赛校级三等奖</w:t>
                    </w:r>
                  </w:p>
                  <w:p w:rsidR="00A87735" w:rsidRPr="00EA0915" w:rsidRDefault="00A87735" w:rsidP="00594C02">
                    <w:pPr>
                      <w:snapToGrid w:val="0"/>
                      <w:spacing w:line="440" w:lineRule="exact"/>
                      <w:jc w:val="left"/>
                      <w:rPr>
                        <w:rFonts w:ascii="Verdana" w:eastAsia="微软雅黑" w:hAnsi="Verdana"/>
                        <w:color w:val="000000"/>
                      </w:rPr>
                    </w:pPr>
                    <w:r w:rsidRPr="00EA0915">
                      <w:rPr>
                        <w:rFonts w:ascii="Verdana" w:eastAsia="微软雅黑" w:hAnsi="Verdana" w:cs="Verdana"/>
                        <w:color w:val="000000"/>
                      </w:rPr>
                      <w:t></w:t>
                    </w:r>
                    <w:r w:rsidRPr="00EA0915">
                      <w:rPr>
                        <w:rFonts w:ascii="Verdana" w:eastAsia="微软雅黑" w:hAnsi="Verdana"/>
                        <w:color w:val="000000"/>
                      </w:rPr>
                      <w:tab/>
                    </w:r>
                    <w:r w:rsidRPr="00EA0915">
                      <w:rPr>
                        <w:rFonts w:ascii="Verdana" w:eastAsia="微软雅黑" w:hAnsi="Verdana" w:hint="eastAsia"/>
                        <w:color w:val="000000"/>
                      </w:rPr>
                      <w:t>第</w:t>
                    </w:r>
                    <w:r>
                      <w:rPr>
                        <w:rFonts w:ascii="Verdana" w:eastAsia="微软雅黑" w:hAnsi="Verdana"/>
                        <w:color w:val="000000"/>
                      </w:rPr>
                      <w:t>X</w:t>
                    </w:r>
                    <w:r w:rsidRPr="00EA0915">
                      <w:rPr>
                        <w:rFonts w:ascii="Verdana" w:eastAsia="微软雅黑" w:hAnsi="Verdana" w:hint="eastAsia"/>
                        <w:color w:val="000000"/>
                      </w:rPr>
                      <w:t>届</w:t>
                    </w:r>
                    <w:r>
                      <w:rPr>
                        <w:rFonts w:ascii="Verdana" w:eastAsia="微软雅黑" w:hAnsi="Verdana"/>
                        <w:color w:val="000000"/>
                      </w:rPr>
                      <w:t>XXXXX</w:t>
                    </w:r>
                    <w:r w:rsidRPr="00EA0915">
                      <w:rPr>
                        <w:rFonts w:ascii="Verdana" w:eastAsia="微软雅黑" w:hAnsi="Verdana" w:hint="eastAsia"/>
                        <w:color w:val="000000"/>
                      </w:rPr>
                      <w:t>大赛</w:t>
                    </w:r>
                    <w:r>
                      <w:rPr>
                        <w:rFonts w:ascii="Verdana" w:eastAsia="微软雅黑" w:hAnsi="Verdana"/>
                        <w:color w:val="000000"/>
                      </w:rPr>
                      <w:t>XXX</w:t>
                    </w:r>
                    <w:r w:rsidRPr="00EA0915">
                      <w:rPr>
                        <w:rFonts w:ascii="Verdana" w:eastAsia="微软雅黑" w:hAnsi="Verdana" w:hint="eastAsia"/>
                        <w:color w:val="000000"/>
                      </w:rPr>
                      <w:t>奖</w:t>
                    </w:r>
                  </w:p>
                  <w:p w:rsidR="00A87735" w:rsidRPr="00EA0915" w:rsidRDefault="00A87735" w:rsidP="00AE7DB0">
                    <w:pPr>
                      <w:snapToGrid w:val="0"/>
                      <w:spacing w:line="440" w:lineRule="exact"/>
                      <w:ind w:leftChars="200" w:left="31680"/>
                      <w:jc w:val="left"/>
                      <w:rPr>
                        <w:rFonts w:ascii="Verdana" w:eastAsia="微软雅黑" w:hAnsi="Verdana"/>
                        <w:color w:val="000000"/>
                      </w:rPr>
                    </w:pPr>
                    <w:r w:rsidRPr="00EA0915">
                      <w:rPr>
                        <w:rFonts w:ascii="Verdana" w:eastAsia="微软雅黑" w:hAnsi="Verdana" w:hint="eastAsia"/>
                        <w:color w:val="000000"/>
                      </w:rPr>
                      <w:t>第</w:t>
                    </w:r>
                    <w:r>
                      <w:rPr>
                        <w:rFonts w:ascii="Verdana" w:eastAsia="微软雅黑" w:hAnsi="Verdana"/>
                        <w:color w:val="000000"/>
                      </w:rPr>
                      <w:t>XX</w:t>
                    </w:r>
                    <w:r w:rsidRPr="00EA0915">
                      <w:rPr>
                        <w:rFonts w:ascii="Verdana" w:eastAsia="微软雅黑" w:hAnsi="Verdana" w:hint="eastAsia"/>
                        <w:color w:val="000000"/>
                      </w:rPr>
                      <w:t>届</w:t>
                    </w:r>
                    <w:r>
                      <w:rPr>
                        <w:rFonts w:ascii="Verdana" w:eastAsia="微软雅黑" w:hAnsi="Verdana"/>
                        <w:color w:val="000000"/>
                      </w:rPr>
                      <w:t>XX</w:t>
                    </w:r>
                    <w:r w:rsidRPr="00EA0915">
                      <w:rPr>
                        <w:rFonts w:ascii="Verdana" w:eastAsia="微软雅黑" w:hAnsi="Verdana" w:hint="eastAsia"/>
                        <w:color w:val="000000"/>
                      </w:rPr>
                      <w:t>大赛优秀奖、</w:t>
                    </w:r>
                    <w:r>
                      <w:rPr>
                        <w:rFonts w:ascii="Verdana" w:eastAsia="微软雅黑" w:hAnsi="Verdana"/>
                        <w:color w:val="000000"/>
                      </w:rPr>
                      <w:t>XXX</w:t>
                    </w:r>
                    <w:r w:rsidRPr="00EA0915">
                      <w:rPr>
                        <w:rFonts w:ascii="Verdana" w:eastAsia="微软雅黑" w:hAnsi="Verdana" w:hint="eastAsia"/>
                        <w:color w:val="000000"/>
                      </w:rPr>
                      <w:t>大赛全场大奖、</w:t>
                    </w:r>
                    <w:r>
                      <w:rPr>
                        <w:rFonts w:ascii="Verdana" w:eastAsia="微软雅黑" w:hAnsi="Verdana"/>
                        <w:color w:val="000000"/>
                      </w:rPr>
                      <w:t>XXX</w:t>
                    </w:r>
                    <w:r w:rsidRPr="00EA0915">
                      <w:rPr>
                        <w:rFonts w:ascii="Verdana" w:eastAsia="微软雅黑" w:hAnsi="Verdana" w:hint="eastAsia"/>
                        <w:color w:val="000000"/>
                      </w:rPr>
                      <w:t>奖</w:t>
                    </w:r>
                  </w:p>
                </w:txbxContent>
              </v:textbox>
            </v:roundrect>
          </v:group>
        </w:pict>
      </w:r>
      <w:r>
        <w:rPr>
          <w:noProof/>
        </w:rPr>
        <w:pict>
          <v:oval id="椭圆 35" o:spid="_x0000_s1055" style="position:absolute;left:0;text-align:left;margin-left:374.1pt;margin-top:-22.55pt;width:18pt;height:18.45pt;z-index:25165312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" strokecolor="#bfbfbf" strokeweight="2pt"/>
        </w:pict>
      </w:r>
      <w:r>
        <w:rPr>
          <w:noProof/>
        </w:rPr>
        <w:pict>
          <v:group id="组合 43" o:spid="_x0000_s1056" style="position:absolute;left:0;text-align:left;margin-left:378pt;margin-top:-30.75pt;width:14.25pt;height:6.7pt;z-index:251662336" coordorigin="133366,-9525" coordsize="181285,857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">
            <v:line id="直接连接符 39" o:spid="_x0000_s1057" style="position:absolute;visibility:visible" from="135611,-9525" to="314651,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1EZsUAAADbAAAADwAAAGRycy9kb3ducmV2LnhtbESPQWvCQBSE7wX/w/IEb3UTlWBT1yAh&#10;lV56qPUHvGZfk2j2bchuY+Kv7xYKPQ4z8w2zy0bTioF611hWEC8jEMSl1Q1XCs4fL49bEM4ja2wt&#10;k4KJHGT72cMOU21v/E7DyVciQNilqKD2vkuldGVNBt3SdsTB+7K9QR9kX0nd4y3ATStXUZRIgw2H&#10;hRo7ymsqr6dvoyDffF7ejsW9mDaXuDxOSXG3yVWpxXw8PIPwNPr/8F/7VStYP8Hvl/AD5P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i1EZsUAAADbAAAADwAAAAAAAAAA&#10;AAAAAAChAgAAZHJzL2Rvd25yZXYueG1sUEsFBgAAAAAEAAQA+QAAAJMDAAAAAA==&#10;" filled="t" strokecolor="#aeaeae" strokeweight="8.75pt"/>
            <v:line id="直接连接符 42" o:spid="_x0000_s1058" style="position:absolute;flip:y;visibility:visible" from="133366,76200" to="228616,762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vFh8AAAADbAAAADwAAAGRycy9kb3ducmV2LnhtbESPzQrCMBCE74LvEFbwpqlVRKpRRBD0&#10;4MGfg96WZm2LzaY2UevbG0HwOMzMN8xs0ZhSPKl2hWUFg34Egji1uuBMwem47k1AOI+ssbRMCt7k&#10;YDFvt2aYaPviPT0PPhMBwi5BBbn3VSKlS3My6Pq2Ig7e1dYGfZB1JnWNrwA3pYyjaCwNFhwWcqxo&#10;lVN6OzyMgvjtxzfaFiijix7thne9Pl93SnU7zXIKwlPj/+Ffe6MVjGL4fgk/QM4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3rxYfAAAAA2wAAAA8AAAAAAAAAAAAAAAAA&#10;oQIAAGRycy9kb3ducmV2LnhtbFBLBQYAAAAABAAEAPkAAACOAwAAAAA=&#10;" strokecolor="white" strokeweight="3pt"/>
          </v:group>
        </w:pic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in;height:270pt">
            <v:imagedata r:id="rId7" o:title=""/>
          </v:shape>
        </w:pict>
      </w:r>
    </w:p>
    <w:sectPr w:rsidR="00A87735" w:rsidSect="007339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7735" w:rsidRDefault="00A87735" w:rsidP="003A6C62">
      <w:r>
        <w:separator/>
      </w:r>
    </w:p>
  </w:endnote>
  <w:endnote w:type="continuationSeparator" w:id="0">
    <w:p w:rsidR="00A87735" w:rsidRDefault="00A87735" w:rsidP="003A6C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7735" w:rsidRDefault="00A87735" w:rsidP="003A6C62">
      <w:r>
        <w:separator/>
      </w:r>
    </w:p>
  </w:footnote>
  <w:footnote w:type="continuationSeparator" w:id="0">
    <w:p w:rsidR="00A87735" w:rsidRDefault="00A87735" w:rsidP="003A6C6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D30511"/>
    <w:multiLevelType w:val="hybridMultilevel"/>
    <w:tmpl w:val="FEC69866"/>
    <w:lvl w:ilvl="0" w:tplc="FB56AA8E">
      <w:start w:val="1"/>
      <w:numFmt w:val="bullet"/>
      <w:lvlText w:val=""/>
      <w:lvlJc w:val="left"/>
      <w:pPr>
        <w:ind w:left="420" w:hanging="42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AB43E65"/>
    <w:multiLevelType w:val="hybridMultilevel"/>
    <w:tmpl w:val="E55A4550"/>
    <w:lvl w:ilvl="0" w:tplc="C270CF14">
      <w:start w:val="1"/>
      <w:numFmt w:val="bullet"/>
      <w:lvlText w:val="−"/>
      <w:lvlJc w:val="left"/>
      <w:pPr>
        <w:ind w:left="420" w:hanging="42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ECF575B"/>
    <w:multiLevelType w:val="hybridMultilevel"/>
    <w:tmpl w:val="2C2610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66259D3"/>
    <w:multiLevelType w:val="hybridMultilevel"/>
    <w:tmpl w:val="B7F00D74"/>
    <w:lvl w:ilvl="0" w:tplc="C270CF14">
      <w:start w:val="1"/>
      <w:numFmt w:val="bullet"/>
      <w:lvlText w:val="−"/>
      <w:lvlJc w:val="left"/>
      <w:pPr>
        <w:ind w:left="420" w:hanging="42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11EC0"/>
    <w:rsid w:val="00071DFF"/>
    <w:rsid w:val="0008202A"/>
    <w:rsid w:val="000D5038"/>
    <w:rsid w:val="00132C90"/>
    <w:rsid w:val="00184BB0"/>
    <w:rsid w:val="001D69A2"/>
    <w:rsid w:val="00221F16"/>
    <w:rsid w:val="00233DF1"/>
    <w:rsid w:val="002424B8"/>
    <w:rsid w:val="00294992"/>
    <w:rsid w:val="002E1FAC"/>
    <w:rsid w:val="00330C33"/>
    <w:rsid w:val="003674A8"/>
    <w:rsid w:val="003A01AB"/>
    <w:rsid w:val="003A6C62"/>
    <w:rsid w:val="003B50D4"/>
    <w:rsid w:val="003C59A3"/>
    <w:rsid w:val="00470CB4"/>
    <w:rsid w:val="004A49A5"/>
    <w:rsid w:val="004A73A3"/>
    <w:rsid w:val="004E72B5"/>
    <w:rsid w:val="004F1D86"/>
    <w:rsid w:val="00505818"/>
    <w:rsid w:val="00512E51"/>
    <w:rsid w:val="0052210C"/>
    <w:rsid w:val="0055508D"/>
    <w:rsid w:val="005700F2"/>
    <w:rsid w:val="00591612"/>
    <w:rsid w:val="00594C02"/>
    <w:rsid w:val="005976F2"/>
    <w:rsid w:val="005C7FAB"/>
    <w:rsid w:val="005F53E0"/>
    <w:rsid w:val="00644304"/>
    <w:rsid w:val="00654F35"/>
    <w:rsid w:val="00661D21"/>
    <w:rsid w:val="00673ABB"/>
    <w:rsid w:val="00681A26"/>
    <w:rsid w:val="006A0593"/>
    <w:rsid w:val="007273AF"/>
    <w:rsid w:val="007339B3"/>
    <w:rsid w:val="00741B31"/>
    <w:rsid w:val="007B62C7"/>
    <w:rsid w:val="007E5208"/>
    <w:rsid w:val="008E4130"/>
    <w:rsid w:val="00900EA1"/>
    <w:rsid w:val="00911EC0"/>
    <w:rsid w:val="0096507B"/>
    <w:rsid w:val="00994751"/>
    <w:rsid w:val="00997FDC"/>
    <w:rsid w:val="009F4957"/>
    <w:rsid w:val="00A103D8"/>
    <w:rsid w:val="00A87735"/>
    <w:rsid w:val="00AE7DB0"/>
    <w:rsid w:val="00B3193D"/>
    <w:rsid w:val="00C107D3"/>
    <w:rsid w:val="00C42415"/>
    <w:rsid w:val="00C71CED"/>
    <w:rsid w:val="00CB7B47"/>
    <w:rsid w:val="00CC1171"/>
    <w:rsid w:val="00CC1E43"/>
    <w:rsid w:val="00DC445A"/>
    <w:rsid w:val="00DD3457"/>
    <w:rsid w:val="00DD6321"/>
    <w:rsid w:val="00E00EA1"/>
    <w:rsid w:val="00E0659B"/>
    <w:rsid w:val="00E7013A"/>
    <w:rsid w:val="00EA0915"/>
    <w:rsid w:val="00F3480C"/>
    <w:rsid w:val="00F37879"/>
    <w:rsid w:val="00F431DD"/>
    <w:rsid w:val="00FC3ED1"/>
    <w:rsid w:val="00FE0F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5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9B3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3A6C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3A6C62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3A6C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3A6C62"/>
    <w:rPr>
      <w:rFonts w:cs="Times New Roman"/>
      <w:sz w:val="18"/>
      <w:szCs w:val="18"/>
    </w:rPr>
  </w:style>
  <w:style w:type="paragraph" w:styleId="ListParagraph">
    <w:name w:val="List Paragraph"/>
    <w:basedOn w:val="Normal"/>
    <w:uiPriority w:val="99"/>
    <w:qFormat/>
    <w:rsid w:val="00CC1171"/>
    <w:pPr>
      <w:ind w:firstLineChars="200" w:firstLine="420"/>
    </w:pPr>
  </w:style>
  <w:style w:type="table" w:styleId="TableGrid">
    <w:name w:val="Table Grid"/>
    <w:basedOn w:val="TableNormal"/>
    <w:uiPriority w:val="99"/>
    <w:rsid w:val="007273AF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rsid w:val="00741B31"/>
    <w:rPr>
      <w:rFonts w:cs="Times New Roman"/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rsid w:val="00741B31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741B31"/>
    <w:rPr>
      <w:rFonts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741B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741B3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741B3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41B31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</TotalTime>
  <Pages>1</Pages>
  <Words>2</Words>
  <Characters>12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user</dc:creator>
  <cp:keywords/>
  <dc:description/>
  <cp:lastModifiedBy>微软用户</cp:lastModifiedBy>
  <cp:revision>4</cp:revision>
  <cp:lastPrinted>2011-03-01T08:29:00Z</cp:lastPrinted>
  <dcterms:created xsi:type="dcterms:W3CDTF">2012-09-25T09:43:00Z</dcterms:created>
  <dcterms:modified xsi:type="dcterms:W3CDTF">2012-09-25T12:25:00Z</dcterms:modified>
</cp:coreProperties>
</file>